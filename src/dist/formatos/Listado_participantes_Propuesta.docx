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EEC32B" w14:textId="791F0DE9" w:rsidR="00C50811" w:rsidRDefault="00C50811" w:rsidP="00C50811">
      <w:pPr>
        <w:rPr>
          <w:lang w:val="es-ES"/>
        </w:rPr>
      </w:pPr>
    </w:p>
    <w:tbl>
      <w:tblPr>
        <w:tblW w:w="15109" w:type="dxa"/>
        <w:tblBorders>
          <w:bottom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2"/>
        <w:gridCol w:w="1977"/>
        <w:gridCol w:w="1984"/>
        <w:gridCol w:w="2693"/>
        <w:gridCol w:w="1701"/>
        <w:gridCol w:w="1952"/>
        <w:gridCol w:w="2520"/>
        <w:gridCol w:w="1810"/>
      </w:tblGrid>
      <w:tr w:rsidR="006F5950" w:rsidRPr="0045396B" w14:paraId="1E6C5FDD" w14:textId="77777777" w:rsidTr="00F647C8">
        <w:trPr>
          <w:trHeight w:val="290"/>
        </w:trPr>
        <w:tc>
          <w:tcPr>
            <w:tcW w:w="15109" w:type="dxa"/>
            <w:gridSpan w:val="8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EAF1DD" w:themeFill="accent3" w:themeFillTint="33"/>
            <w:noWrap/>
            <w:vAlign w:val="bottom"/>
            <w:hideMark/>
          </w:tcPr>
          <w:p w14:paraId="7473ED88" w14:textId="6B09DC46" w:rsidR="00E60C8E" w:rsidRPr="00E60C8E" w:rsidRDefault="00CD6D45" w:rsidP="0045396B">
            <w:pPr>
              <w:jc w:val="center"/>
              <w:rPr>
                <w:rFonts w:ascii="Century Gothic" w:hAnsi="Century Gothic" w:cs="Calibri"/>
                <w:b/>
                <w:color w:val="7F7F7F" w:themeColor="text1" w:themeTint="80"/>
                <w:spacing w:val="0"/>
                <w:sz w:val="28"/>
                <w:szCs w:val="28"/>
                <w:lang w:val="es-EC" w:eastAsia="es-EC" w:bidi="ar-SA"/>
              </w:rPr>
            </w:pPr>
            <w:r>
              <w:rPr>
                <w:rFonts w:ascii="Century Gothic" w:hAnsi="Century Gothic" w:cs="Calibri"/>
                <w:b/>
                <w:color w:val="7F7F7F" w:themeColor="text1" w:themeTint="80"/>
                <w:spacing w:val="0"/>
                <w:sz w:val="28"/>
                <w:szCs w:val="28"/>
                <w:lang w:val="es-EC" w:eastAsia="es-EC" w:bidi="ar-SA"/>
              </w:rPr>
              <w:t xml:space="preserve">MODELO </w:t>
            </w:r>
            <w:r w:rsidR="00E60C8E" w:rsidRPr="00E60C8E">
              <w:rPr>
                <w:rFonts w:ascii="Century Gothic" w:hAnsi="Century Gothic" w:cs="Calibri"/>
                <w:b/>
                <w:color w:val="7F7F7F" w:themeColor="text1" w:themeTint="80"/>
                <w:spacing w:val="0"/>
                <w:sz w:val="28"/>
                <w:szCs w:val="28"/>
                <w:lang w:val="es-EC" w:eastAsia="es-EC" w:bidi="ar-SA"/>
              </w:rPr>
              <w:t>LISTADO DE PARTICIPANTES/ASISTENTES</w:t>
            </w:r>
          </w:p>
        </w:tc>
      </w:tr>
      <w:tr w:rsidR="00B934E9" w:rsidRPr="0045396B" w14:paraId="0F72FE7B" w14:textId="77777777" w:rsidTr="00F647C8">
        <w:trPr>
          <w:trHeight w:val="567"/>
        </w:trPr>
        <w:tc>
          <w:tcPr>
            <w:tcW w:w="15109" w:type="dxa"/>
            <w:gridSpan w:val="8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14:paraId="041E881E" w14:textId="036981E3" w:rsidR="008A019A" w:rsidRPr="00E60C8E" w:rsidRDefault="006F5950" w:rsidP="00745D70">
            <w:pPr>
              <w:rPr>
                <w:rFonts w:ascii="Century Gothic" w:hAnsi="Century Gothic" w:cs="Calibri"/>
                <w:color w:val="595959" w:themeColor="text1" w:themeTint="A6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b/>
                <w:bCs/>
                <w:color w:val="595959" w:themeColor="text1" w:themeTint="A6"/>
                <w:spacing w:val="0"/>
                <w:sz w:val="20"/>
                <w:szCs w:val="20"/>
                <w:lang w:val="es-EC" w:eastAsia="es-EC" w:bidi="ar-SA"/>
              </w:rPr>
              <w:t xml:space="preserve">TEMA: </w:t>
            </w:r>
            <w:r w:rsidR="0035558D" w:rsidRPr="00E60C8E">
              <w:rPr>
                <w:rFonts w:ascii="Century Gothic" w:hAnsi="Century Gothic" w:cs="Calibri"/>
                <w:spacing w:val="0"/>
                <w:sz w:val="20"/>
                <w:szCs w:val="20"/>
                <w:lang w:val="es-EC" w:eastAsia="es-EC" w:bidi="ar-SA"/>
              </w:rPr>
              <w:t xml:space="preserve">Comité de </w:t>
            </w:r>
            <w:r w:rsidR="00E60C8E">
              <w:rPr>
                <w:rFonts w:ascii="Century Gothic" w:hAnsi="Century Gothic" w:cs="Calibri"/>
                <w:spacing w:val="0"/>
                <w:sz w:val="20"/>
                <w:szCs w:val="20"/>
                <w:lang w:val="es-EC" w:eastAsia="es-EC" w:bidi="ar-SA"/>
              </w:rPr>
              <w:t>transparencia</w:t>
            </w:r>
            <w:r w:rsidR="0035558D" w:rsidRPr="00E60C8E">
              <w:rPr>
                <w:rFonts w:ascii="Century Gothic" w:hAnsi="Century Gothic" w:cs="Calibri"/>
                <w:spacing w:val="0"/>
                <w:sz w:val="20"/>
                <w:szCs w:val="20"/>
                <w:lang w:val="es-EC" w:eastAsia="es-EC" w:bidi="ar-SA"/>
              </w:rPr>
              <w:t xml:space="preserve">: Diagnóstico por dirección y necesidades urgentes </w:t>
            </w:r>
            <w:r w:rsidR="00E60C8E">
              <w:rPr>
                <w:rFonts w:ascii="Century Gothic" w:hAnsi="Century Gothic" w:cs="Calibri"/>
                <w:spacing w:val="0"/>
                <w:sz w:val="20"/>
                <w:szCs w:val="20"/>
                <w:lang w:val="es-EC" w:eastAsia="es-EC" w:bidi="ar-SA"/>
              </w:rPr>
              <w:t>Art. 7 de la LOTAIP</w:t>
            </w:r>
            <w:r w:rsidR="0035558D" w:rsidRPr="00E60C8E">
              <w:rPr>
                <w:rFonts w:ascii="Century Gothic" w:hAnsi="Century Gothic" w:cs="Calibri"/>
                <w:spacing w:val="0"/>
                <w:sz w:val="20"/>
                <w:szCs w:val="20"/>
                <w:lang w:val="es-EC" w:eastAsia="es-EC" w:bidi="ar-SA"/>
              </w:rPr>
              <w:t>.</w:t>
            </w:r>
          </w:p>
          <w:p w14:paraId="4A8E48BD" w14:textId="24863CAD" w:rsidR="00915255" w:rsidRPr="00E60C8E" w:rsidRDefault="00915255" w:rsidP="00915255">
            <w:pPr>
              <w:rPr>
                <w:rFonts w:ascii="Century Gothic" w:hAnsi="Century Gothic" w:cs="Calibri"/>
                <w:color w:val="595959" w:themeColor="text1" w:themeTint="A6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b/>
                <w:bCs/>
                <w:color w:val="595959" w:themeColor="text1" w:themeTint="A6"/>
                <w:spacing w:val="0"/>
                <w:sz w:val="20"/>
                <w:szCs w:val="20"/>
                <w:lang w:val="es-EC" w:eastAsia="es-EC" w:bidi="ar-SA"/>
              </w:rPr>
              <w:t xml:space="preserve">ÁREAS PARTICIPANTES: </w:t>
            </w:r>
            <w:r w:rsidR="00745D70" w:rsidRPr="00E60C8E">
              <w:rPr>
                <w:rFonts w:ascii="Century Gothic" w:hAnsi="Century Gothic" w:cs="Calibri"/>
                <w:spacing w:val="0"/>
                <w:sz w:val="20"/>
                <w:szCs w:val="20"/>
                <w:lang w:val="es-EC" w:eastAsia="es-EC" w:bidi="ar-SA"/>
              </w:rPr>
              <w:t>Todos los directores</w:t>
            </w:r>
            <w:r w:rsidR="009D03D9" w:rsidRPr="00E60C8E">
              <w:rPr>
                <w:rFonts w:ascii="Century Gothic" w:hAnsi="Century Gothic" w:cs="Calibri"/>
                <w:spacing w:val="0"/>
                <w:sz w:val="20"/>
                <w:szCs w:val="20"/>
                <w:lang w:val="es-EC" w:eastAsia="es-EC" w:bidi="ar-SA"/>
              </w:rPr>
              <w:t>.</w:t>
            </w:r>
          </w:p>
          <w:p w14:paraId="3EA65E0D" w14:textId="0E04C662" w:rsidR="006F5950" w:rsidRPr="00E60C8E" w:rsidRDefault="00B95A07" w:rsidP="00B934E9">
            <w:pPr>
              <w:jc w:val="right"/>
              <w:rPr>
                <w:rFonts w:ascii="Century Gothic" w:hAnsi="Century Gothic" w:cs="Calibri"/>
                <w:color w:val="595959" w:themeColor="text1" w:themeTint="A6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595959" w:themeColor="text1" w:themeTint="A6"/>
                <w:spacing w:val="0"/>
                <w:sz w:val="20"/>
                <w:szCs w:val="20"/>
                <w:lang w:val="es-EC" w:eastAsia="es-EC" w:bidi="ar-SA"/>
              </w:rPr>
              <w:t>[</w:t>
            </w:r>
            <w:r w:rsidR="00745D70" w:rsidRPr="00E60C8E">
              <w:rPr>
                <w:rFonts w:ascii="Century Gothic" w:hAnsi="Century Gothic" w:cs="Calibri"/>
                <w:color w:val="595959" w:themeColor="text1" w:themeTint="A6"/>
                <w:spacing w:val="0"/>
                <w:sz w:val="20"/>
                <w:szCs w:val="20"/>
                <w:lang w:val="es-EC" w:eastAsia="es-EC" w:bidi="ar-SA"/>
              </w:rPr>
              <w:t>jueves</w:t>
            </w:r>
            <w:r w:rsidRPr="00E60C8E">
              <w:rPr>
                <w:rFonts w:ascii="Century Gothic" w:hAnsi="Century Gothic" w:cs="Calibri"/>
                <w:color w:val="595959" w:themeColor="text1" w:themeTint="A6"/>
                <w:spacing w:val="0"/>
                <w:sz w:val="20"/>
                <w:szCs w:val="20"/>
                <w:lang w:val="es-EC" w:eastAsia="es-EC" w:bidi="ar-SA"/>
              </w:rPr>
              <w:t xml:space="preserve">, </w:t>
            </w:r>
            <w:r w:rsidR="00745D70" w:rsidRPr="00E60C8E">
              <w:rPr>
                <w:rFonts w:ascii="Century Gothic" w:hAnsi="Century Gothic" w:cs="Calibri"/>
                <w:color w:val="595959" w:themeColor="text1" w:themeTint="A6"/>
                <w:spacing w:val="0"/>
                <w:sz w:val="20"/>
                <w:szCs w:val="20"/>
                <w:lang w:val="es-EC" w:eastAsia="es-EC" w:bidi="ar-SA"/>
              </w:rPr>
              <w:t>06</w:t>
            </w:r>
            <w:r w:rsidRPr="00E60C8E">
              <w:rPr>
                <w:rFonts w:ascii="Century Gothic" w:hAnsi="Century Gothic" w:cs="Calibri"/>
                <w:color w:val="595959" w:themeColor="text1" w:themeTint="A6"/>
                <w:spacing w:val="0"/>
                <w:sz w:val="20"/>
                <w:szCs w:val="20"/>
                <w:lang w:val="es-EC" w:eastAsia="es-EC" w:bidi="ar-SA"/>
              </w:rPr>
              <w:t xml:space="preserve"> de </w:t>
            </w:r>
            <w:r w:rsidR="00745D70" w:rsidRPr="00E60C8E">
              <w:rPr>
                <w:rFonts w:ascii="Century Gothic" w:hAnsi="Century Gothic" w:cs="Calibri"/>
                <w:color w:val="595959" w:themeColor="text1" w:themeTint="A6"/>
                <w:spacing w:val="0"/>
                <w:sz w:val="20"/>
                <w:szCs w:val="20"/>
                <w:lang w:val="es-EC" w:eastAsia="es-EC" w:bidi="ar-SA"/>
              </w:rPr>
              <w:t>junio</w:t>
            </w:r>
            <w:r w:rsidRPr="00E60C8E">
              <w:rPr>
                <w:rFonts w:ascii="Century Gothic" w:hAnsi="Century Gothic" w:cs="Calibri"/>
                <w:color w:val="595959" w:themeColor="text1" w:themeTint="A6"/>
                <w:spacing w:val="0"/>
                <w:sz w:val="20"/>
                <w:szCs w:val="20"/>
                <w:lang w:val="es-EC" w:eastAsia="es-EC" w:bidi="ar-SA"/>
              </w:rPr>
              <w:t xml:space="preserve"> de 2019</w:t>
            </w:r>
            <w:r w:rsidR="000B1FD9" w:rsidRPr="00E60C8E">
              <w:rPr>
                <w:rFonts w:ascii="Century Gothic" w:hAnsi="Century Gothic" w:cs="Calibri"/>
                <w:color w:val="595959" w:themeColor="text1" w:themeTint="A6"/>
                <w:spacing w:val="0"/>
                <w:sz w:val="20"/>
                <w:szCs w:val="20"/>
                <w:lang w:val="es-EC" w:eastAsia="es-EC" w:bidi="ar-SA"/>
              </w:rPr>
              <w:t>; 15h30</w:t>
            </w:r>
            <w:r w:rsidRPr="00E60C8E">
              <w:rPr>
                <w:rFonts w:ascii="Century Gothic" w:hAnsi="Century Gothic" w:cs="Calibri"/>
                <w:color w:val="595959" w:themeColor="text1" w:themeTint="A6"/>
                <w:spacing w:val="0"/>
                <w:sz w:val="20"/>
                <w:szCs w:val="20"/>
                <w:lang w:val="es-EC" w:eastAsia="es-EC" w:bidi="ar-SA"/>
              </w:rPr>
              <w:t>]</w:t>
            </w:r>
          </w:p>
        </w:tc>
      </w:tr>
      <w:tr w:rsidR="006F5950" w:rsidRPr="00E60C8E" w14:paraId="26F84495" w14:textId="77777777" w:rsidTr="00F647C8">
        <w:trPr>
          <w:trHeight w:val="290"/>
        </w:trPr>
        <w:tc>
          <w:tcPr>
            <w:tcW w:w="4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EAF1DD" w:themeFill="accent3" w:themeFillTint="33"/>
            <w:noWrap/>
            <w:vAlign w:val="bottom"/>
            <w:hideMark/>
          </w:tcPr>
          <w:p w14:paraId="49995B6C" w14:textId="77777777" w:rsidR="006F5950" w:rsidRPr="00E60C8E" w:rsidRDefault="006F5950" w:rsidP="006F5950">
            <w:pPr>
              <w:jc w:val="center"/>
              <w:rPr>
                <w:rFonts w:ascii="Century Gothic" w:hAnsi="Century Gothic" w:cs="Calibri"/>
                <w:b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bookmarkStart w:id="0" w:name="_Hlk10184629"/>
            <w:r w:rsidRPr="00E60C8E">
              <w:rPr>
                <w:rFonts w:ascii="Century Gothic" w:hAnsi="Century Gothic" w:cs="Calibri"/>
                <w:b/>
                <w:color w:val="000000"/>
                <w:spacing w:val="0"/>
                <w:sz w:val="20"/>
                <w:szCs w:val="20"/>
                <w:lang w:val="es-EC" w:eastAsia="es-EC" w:bidi="ar-SA"/>
              </w:rPr>
              <w:t>No.</w:t>
            </w:r>
          </w:p>
        </w:tc>
        <w:tc>
          <w:tcPr>
            <w:tcW w:w="19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EAF1DD" w:themeFill="accent3" w:themeFillTint="33"/>
            <w:noWrap/>
            <w:vAlign w:val="bottom"/>
            <w:hideMark/>
          </w:tcPr>
          <w:p w14:paraId="1B55148E" w14:textId="77777777" w:rsidR="006F5950" w:rsidRPr="00E60C8E" w:rsidRDefault="006F5950" w:rsidP="00622D65">
            <w:pPr>
              <w:jc w:val="center"/>
              <w:rPr>
                <w:rFonts w:ascii="Century Gothic" w:hAnsi="Century Gothic" w:cs="Calibri"/>
                <w:b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b/>
                <w:color w:val="000000"/>
                <w:spacing w:val="0"/>
                <w:sz w:val="20"/>
                <w:szCs w:val="20"/>
                <w:lang w:val="es-EC" w:eastAsia="es-EC" w:bidi="ar-SA"/>
              </w:rPr>
              <w:t>Nombre</w:t>
            </w:r>
          </w:p>
        </w:tc>
        <w:tc>
          <w:tcPr>
            <w:tcW w:w="1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EAF1DD" w:themeFill="accent3" w:themeFillTint="33"/>
            <w:noWrap/>
            <w:vAlign w:val="bottom"/>
            <w:hideMark/>
          </w:tcPr>
          <w:p w14:paraId="2A0248A7" w14:textId="77777777" w:rsidR="006F5950" w:rsidRPr="00E60C8E" w:rsidRDefault="006F5950" w:rsidP="00622D65">
            <w:pPr>
              <w:jc w:val="center"/>
              <w:rPr>
                <w:rFonts w:ascii="Century Gothic" w:hAnsi="Century Gothic" w:cs="Calibri"/>
                <w:b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b/>
                <w:color w:val="000000"/>
                <w:spacing w:val="0"/>
                <w:sz w:val="20"/>
                <w:szCs w:val="20"/>
                <w:lang w:val="es-EC" w:eastAsia="es-EC" w:bidi="ar-SA"/>
              </w:rPr>
              <w:t>Apellidos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EAF1DD" w:themeFill="accent3" w:themeFillTint="33"/>
            <w:noWrap/>
            <w:vAlign w:val="bottom"/>
            <w:hideMark/>
          </w:tcPr>
          <w:p w14:paraId="34AA09EF" w14:textId="77777777" w:rsidR="006F5950" w:rsidRPr="00E60C8E" w:rsidRDefault="006F5950" w:rsidP="00622D65">
            <w:pPr>
              <w:jc w:val="center"/>
              <w:rPr>
                <w:rFonts w:ascii="Century Gothic" w:hAnsi="Century Gothic" w:cs="Calibri"/>
                <w:b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b/>
                <w:color w:val="000000"/>
                <w:spacing w:val="0"/>
                <w:sz w:val="20"/>
                <w:szCs w:val="20"/>
                <w:lang w:val="es-EC" w:eastAsia="es-EC" w:bidi="ar-SA"/>
              </w:rPr>
              <w:t>Correo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EAF1DD" w:themeFill="accent3" w:themeFillTint="33"/>
            <w:noWrap/>
            <w:vAlign w:val="bottom"/>
            <w:hideMark/>
          </w:tcPr>
          <w:p w14:paraId="7A4BD270" w14:textId="77777777" w:rsidR="006F5950" w:rsidRPr="00E60C8E" w:rsidRDefault="006F5950" w:rsidP="00622D65">
            <w:pPr>
              <w:jc w:val="center"/>
              <w:rPr>
                <w:rFonts w:ascii="Century Gothic" w:hAnsi="Century Gothic" w:cs="Calibri"/>
                <w:b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b/>
                <w:color w:val="000000"/>
                <w:spacing w:val="0"/>
                <w:sz w:val="20"/>
                <w:szCs w:val="20"/>
                <w:lang w:val="es-EC" w:eastAsia="es-EC" w:bidi="ar-SA"/>
              </w:rPr>
              <w:t>Celular</w:t>
            </w:r>
          </w:p>
        </w:tc>
        <w:tc>
          <w:tcPr>
            <w:tcW w:w="195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EAF1DD" w:themeFill="accent3" w:themeFillTint="33"/>
            <w:noWrap/>
            <w:vAlign w:val="bottom"/>
            <w:hideMark/>
          </w:tcPr>
          <w:p w14:paraId="49D510DE" w14:textId="77777777" w:rsidR="006F5950" w:rsidRPr="00E60C8E" w:rsidRDefault="006F5950" w:rsidP="00622D65">
            <w:pPr>
              <w:jc w:val="center"/>
              <w:rPr>
                <w:rFonts w:ascii="Century Gothic" w:hAnsi="Century Gothic" w:cs="Calibri"/>
                <w:b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b/>
                <w:color w:val="000000"/>
                <w:spacing w:val="0"/>
                <w:sz w:val="20"/>
                <w:szCs w:val="20"/>
                <w:lang w:val="es-EC" w:eastAsia="es-EC" w:bidi="ar-SA"/>
              </w:rPr>
              <w:t>Área de trabajo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EAF1DD" w:themeFill="accent3" w:themeFillTint="33"/>
            <w:noWrap/>
            <w:vAlign w:val="bottom"/>
            <w:hideMark/>
          </w:tcPr>
          <w:p w14:paraId="0DF4E9FF" w14:textId="77777777" w:rsidR="006F5950" w:rsidRPr="00E60C8E" w:rsidRDefault="006F5950" w:rsidP="00622D65">
            <w:pPr>
              <w:jc w:val="center"/>
              <w:rPr>
                <w:rFonts w:ascii="Century Gothic" w:hAnsi="Century Gothic" w:cs="Calibri"/>
                <w:b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b/>
                <w:color w:val="000000"/>
                <w:spacing w:val="0"/>
                <w:sz w:val="20"/>
                <w:szCs w:val="20"/>
                <w:lang w:val="es-EC" w:eastAsia="es-EC" w:bidi="ar-SA"/>
              </w:rPr>
              <w:t>Institución/Organización</w:t>
            </w:r>
          </w:p>
        </w:tc>
        <w:tc>
          <w:tcPr>
            <w:tcW w:w="181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EAF1DD" w:themeFill="accent3" w:themeFillTint="33"/>
            <w:noWrap/>
            <w:vAlign w:val="bottom"/>
            <w:hideMark/>
          </w:tcPr>
          <w:p w14:paraId="07C18AD8" w14:textId="77777777" w:rsidR="006F5950" w:rsidRPr="00E60C8E" w:rsidRDefault="006F5950" w:rsidP="00622D65">
            <w:pPr>
              <w:jc w:val="center"/>
              <w:rPr>
                <w:rFonts w:ascii="Century Gothic" w:hAnsi="Century Gothic" w:cs="Calibri"/>
                <w:b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b/>
                <w:color w:val="000000"/>
                <w:spacing w:val="0"/>
                <w:sz w:val="20"/>
                <w:szCs w:val="20"/>
                <w:lang w:val="es-EC" w:eastAsia="es-EC" w:bidi="ar-SA"/>
              </w:rPr>
              <w:t>Firma</w:t>
            </w:r>
          </w:p>
        </w:tc>
      </w:tr>
      <w:tr w:rsidR="006F5950" w:rsidRPr="00E60C8E" w14:paraId="3FA8B375" w14:textId="77777777" w:rsidTr="00F647C8">
        <w:trPr>
          <w:trHeight w:val="567"/>
        </w:trPr>
        <w:tc>
          <w:tcPr>
            <w:tcW w:w="4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14:paraId="1D6BBFE1" w14:textId="77777777" w:rsidR="006F5950" w:rsidRPr="00E60C8E" w:rsidRDefault="006F5950" w:rsidP="00622D65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1</w:t>
            </w:r>
          </w:p>
        </w:tc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  <w:hideMark/>
          </w:tcPr>
          <w:p w14:paraId="49ACD39C" w14:textId="77777777" w:rsidR="006F5950" w:rsidRPr="00E60C8E" w:rsidRDefault="006F5950" w:rsidP="00622D65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 </w:t>
            </w: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  <w:hideMark/>
          </w:tcPr>
          <w:p w14:paraId="063EDC58" w14:textId="77777777" w:rsidR="006F5950" w:rsidRPr="00E60C8E" w:rsidRDefault="006F5950" w:rsidP="00622D65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 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  <w:hideMark/>
          </w:tcPr>
          <w:p w14:paraId="3497D930" w14:textId="77777777" w:rsidR="006F5950" w:rsidRPr="00E60C8E" w:rsidRDefault="006F5950" w:rsidP="00622D65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 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  <w:hideMark/>
          </w:tcPr>
          <w:p w14:paraId="4073C946" w14:textId="77777777" w:rsidR="006F5950" w:rsidRPr="00E60C8E" w:rsidRDefault="006F5950" w:rsidP="00622D65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 </w:t>
            </w:r>
          </w:p>
        </w:tc>
        <w:tc>
          <w:tcPr>
            <w:tcW w:w="19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  <w:hideMark/>
          </w:tcPr>
          <w:p w14:paraId="34FD5D2B" w14:textId="77777777" w:rsidR="006F5950" w:rsidRPr="00E60C8E" w:rsidRDefault="006F5950" w:rsidP="00622D65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 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  <w:hideMark/>
          </w:tcPr>
          <w:p w14:paraId="76EC132F" w14:textId="77777777" w:rsidR="006F5950" w:rsidRPr="00E60C8E" w:rsidRDefault="006F5950" w:rsidP="00622D65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 </w:t>
            </w:r>
          </w:p>
        </w:tc>
        <w:tc>
          <w:tcPr>
            <w:tcW w:w="18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noWrap/>
            <w:vAlign w:val="bottom"/>
            <w:hideMark/>
          </w:tcPr>
          <w:p w14:paraId="59A8E6BD" w14:textId="77777777" w:rsidR="006F5950" w:rsidRPr="00E60C8E" w:rsidRDefault="006F5950" w:rsidP="00622D65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 </w:t>
            </w:r>
          </w:p>
        </w:tc>
      </w:tr>
      <w:tr w:rsidR="006F5950" w:rsidRPr="00E60C8E" w14:paraId="2B08507D" w14:textId="77777777" w:rsidTr="00F647C8">
        <w:trPr>
          <w:trHeight w:val="567"/>
        </w:trPr>
        <w:tc>
          <w:tcPr>
            <w:tcW w:w="4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14:paraId="45F95E54" w14:textId="77777777" w:rsidR="006F5950" w:rsidRPr="00E60C8E" w:rsidRDefault="006F5950" w:rsidP="00622D65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2</w:t>
            </w:r>
          </w:p>
        </w:tc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  <w:hideMark/>
          </w:tcPr>
          <w:p w14:paraId="0AA499A8" w14:textId="77777777" w:rsidR="006F5950" w:rsidRPr="00E60C8E" w:rsidRDefault="006F5950" w:rsidP="00622D65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 </w:t>
            </w: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  <w:hideMark/>
          </w:tcPr>
          <w:p w14:paraId="67A76D0A" w14:textId="77777777" w:rsidR="006F5950" w:rsidRPr="00E60C8E" w:rsidRDefault="006F5950" w:rsidP="00622D65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 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  <w:hideMark/>
          </w:tcPr>
          <w:p w14:paraId="1D0EFC84" w14:textId="77777777" w:rsidR="006F5950" w:rsidRPr="00E60C8E" w:rsidRDefault="006F5950" w:rsidP="00622D65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 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  <w:hideMark/>
          </w:tcPr>
          <w:p w14:paraId="62FA0C4C" w14:textId="77777777" w:rsidR="006F5950" w:rsidRPr="00E60C8E" w:rsidRDefault="006F5950" w:rsidP="00622D65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 </w:t>
            </w:r>
          </w:p>
        </w:tc>
        <w:tc>
          <w:tcPr>
            <w:tcW w:w="19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  <w:hideMark/>
          </w:tcPr>
          <w:p w14:paraId="2DB6B03A" w14:textId="77777777" w:rsidR="006F5950" w:rsidRPr="00E60C8E" w:rsidRDefault="006F5950" w:rsidP="00622D65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 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  <w:hideMark/>
          </w:tcPr>
          <w:p w14:paraId="54937B22" w14:textId="77777777" w:rsidR="006F5950" w:rsidRPr="00E60C8E" w:rsidRDefault="006F5950" w:rsidP="00622D65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 </w:t>
            </w:r>
          </w:p>
        </w:tc>
        <w:tc>
          <w:tcPr>
            <w:tcW w:w="18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noWrap/>
            <w:vAlign w:val="bottom"/>
            <w:hideMark/>
          </w:tcPr>
          <w:p w14:paraId="38E7ADEE" w14:textId="77777777" w:rsidR="006F5950" w:rsidRPr="00E60C8E" w:rsidRDefault="006F5950" w:rsidP="00622D65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 </w:t>
            </w:r>
          </w:p>
        </w:tc>
      </w:tr>
      <w:tr w:rsidR="006F5950" w:rsidRPr="00E60C8E" w14:paraId="4C008649" w14:textId="77777777" w:rsidTr="00F647C8">
        <w:trPr>
          <w:trHeight w:val="567"/>
        </w:trPr>
        <w:tc>
          <w:tcPr>
            <w:tcW w:w="4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14:paraId="79049AC2" w14:textId="77777777" w:rsidR="006F5950" w:rsidRPr="00E60C8E" w:rsidRDefault="006F5950" w:rsidP="00622D65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3</w:t>
            </w:r>
          </w:p>
        </w:tc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  <w:hideMark/>
          </w:tcPr>
          <w:p w14:paraId="40B1EC07" w14:textId="77777777" w:rsidR="006F5950" w:rsidRPr="00E60C8E" w:rsidRDefault="006F5950" w:rsidP="00622D65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 </w:t>
            </w: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  <w:hideMark/>
          </w:tcPr>
          <w:p w14:paraId="04B8A396" w14:textId="77777777" w:rsidR="006F5950" w:rsidRPr="00E60C8E" w:rsidRDefault="006F5950" w:rsidP="00622D65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 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  <w:hideMark/>
          </w:tcPr>
          <w:p w14:paraId="3A685934" w14:textId="77777777" w:rsidR="006F5950" w:rsidRPr="00E60C8E" w:rsidRDefault="006F5950" w:rsidP="00622D65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 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  <w:hideMark/>
          </w:tcPr>
          <w:p w14:paraId="50330412" w14:textId="77777777" w:rsidR="006F5950" w:rsidRPr="00E60C8E" w:rsidRDefault="006F5950" w:rsidP="00622D65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 </w:t>
            </w:r>
          </w:p>
        </w:tc>
        <w:tc>
          <w:tcPr>
            <w:tcW w:w="19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  <w:hideMark/>
          </w:tcPr>
          <w:p w14:paraId="502FFAC2" w14:textId="77777777" w:rsidR="006F5950" w:rsidRPr="00E60C8E" w:rsidRDefault="006F5950" w:rsidP="00622D65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 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  <w:hideMark/>
          </w:tcPr>
          <w:p w14:paraId="5BB3C49C" w14:textId="77777777" w:rsidR="006F5950" w:rsidRPr="00E60C8E" w:rsidRDefault="006F5950" w:rsidP="00622D65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 </w:t>
            </w:r>
          </w:p>
        </w:tc>
        <w:tc>
          <w:tcPr>
            <w:tcW w:w="18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noWrap/>
            <w:vAlign w:val="bottom"/>
            <w:hideMark/>
          </w:tcPr>
          <w:p w14:paraId="1A8A703D" w14:textId="77777777" w:rsidR="006F5950" w:rsidRPr="00E60C8E" w:rsidRDefault="006F5950" w:rsidP="00622D65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 </w:t>
            </w:r>
          </w:p>
        </w:tc>
      </w:tr>
      <w:tr w:rsidR="006F5950" w:rsidRPr="00E60C8E" w14:paraId="78A31E47" w14:textId="77777777" w:rsidTr="00F647C8">
        <w:trPr>
          <w:trHeight w:val="567"/>
        </w:trPr>
        <w:tc>
          <w:tcPr>
            <w:tcW w:w="4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14:paraId="4B2C8C37" w14:textId="77777777" w:rsidR="006F5950" w:rsidRPr="00E60C8E" w:rsidRDefault="006F5950" w:rsidP="00622D65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4</w:t>
            </w:r>
          </w:p>
        </w:tc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  <w:hideMark/>
          </w:tcPr>
          <w:p w14:paraId="070BF0D3" w14:textId="77777777" w:rsidR="006F5950" w:rsidRPr="00E60C8E" w:rsidRDefault="006F5950" w:rsidP="00622D65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 </w:t>
            </w: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  <w:hideMark/>
          </w:tcPr>
          <w:p w14:paraId="70229622" w14:textId="77777777" w:rsidR="006F5950" w:rsidRPr="00E60C8E" w:rsidRDefault="006F5950" w:rsidP="00622D65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 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  <w:hideMark/>
          </w:tcPr>
          <w:p w14:paraId="79E67B20" w14:textId="77777777" w:rsidR="006F5950" w:rsidRPr="00E60C8E" w:rsidRDefault="006F5950" w:rsidP="00622D65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 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  <w:hideMark/>
          </w:tcPr>
          <w:p w14:paraId="1A0E86AB" w14:textId="77777777" w:rsidR="006F5950" w:rsidRPr="00E60C8E" w:rsidRDefault="006F5950" w:rsidP="00622D65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 </w:t>
            </w:r>
          </w:p>
        </w:tc>
        <w:tc>
          <w:tcPr>
            <w:tcW w:w="19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  <w:hideMark/>
          </w:tcPr>
          <w:p w14:paraId="3A511454" w14:textId="77777777" w:rsidR="006F5950" w:rsidRPr="00E60C8E" w:rsidRDefault="006F5950" w:rsidP="00622D65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 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  <w:hideMark/>
          </w:tcPr>
          <w:p w14:paraId="5385BBEC" w14:textId="77777777" w:rsidR="006F5950" w:rsidRPr="00E60C8E" w:rsidRDefault="006F5950" w:rsidP="00622D65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 </w:t>
            </w:r>
          </w:p>
        </w:tc>
        <w:tc>
          <w:tcPr>
            <w:tcW w:w="18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noWrap/>
            <w:vAlign w:val="bottom"/>
            <w:hideMark/>
          </w:tcPr>
          <w:p w14:paraId="4C872BAB" w14:textId="77777777" w:rsidR="006F5950" w:rsidRPr="00E60C8E" w:rsidRDefault="006F5950" w:rsidP="00622D65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 </w:t>
            </w:r>
          </w:p>
        </w:tc>
      </w:tr>
      <w:tr w:rsidR="006F5950" w:rsidRPr="00E60C8E" w14:paraId="3AAAF779" w14:textId="77777777" w:rsidTr="00F647C8">
        <w:trPr>
          <w:trHeight w:val="567"/>
        </w:trPr>
        <w:tc>
          <w:tcPr>
            <w:tcW w:w="4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14:paraId="24CD7DDC" w14:textId="77777777" w:rsidR="006F5950" w:rsidRPr="00E60C8E" w:rsidRDefault="006F5950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5</w:t>
            </w:r>
          </w:p>
        </w:tc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  <w:hideMark/>
          </w:tcPr>
          <w:p w14:paraId="7A622255" w14:textId="77777777" w:rsidR="006F5950" w:rsidRPr="00E60C8E" w:rsidRDefault="006F5950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 </w:t>
            </w: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  <w:hideMark/>
          </w:tcPr>
          <w:p w14:paraId="21CC06AD" w14:textId="77777777" w:rsidR="006F5950" w:rsidRPr="00E60C8E" w:rsidRDefault="006F5950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 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  <w:hideMark/>
          </w:tcPr>
          <w:p w14:paraId="2B28CEA0" w14:textId="77777777" w:rsidR="006F5950" w:rsidRPr="00E60C8E" w:rsidRDefault="006F5950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 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  <w:hideMark/>
          </w:tcPr>
          <w:p w14:paraId="578B974E" w14:textId="77777777" w:rsidR="006F5950" w:rsidRPr="00E60C8E" w:rsidRDefault="006F5950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 </w:t>
            </w:r>
          </w:p>
        </w:tc>
        <w:tc>
          <w:tcPr>
            <w:tcW w:w="19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  <w:hideMark/>
          </w:tcPr>
          <w:p w14:paraId="21387A9B" w14:textId="77777777" w:rsidR="006F5950" w:rsidRPr="00E60C8E" w:rsidRDefault="006F5950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 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  <w:hideMark/>
          </w:tcPr>
          <w:p w14:paraId="0EC45C09" w14:textId="77777777" w:rsidR="006F5950" w:rsidRPr="00E60C8E" w:rsidRDefault="006F5950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 </w:t>
            </w:r>
          </w:p>
        </w:tc>
        <w:tc>
          <w:tcPr>
            <w:tcW w:w="18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noWrap/>
            <w:vAlign w:val="bottom"/>
            <w:hideMark/>
          </w:tcPr>
          <w:p w14:paraId="1E0B82F0" w14:textId="77777777" w:rsidR="006F5950" w:rsidRPr="00E60C8E" w:rsidRDefault="006F5950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 </w:t>
            </w:r>
          </w:p>
        </w:tc>
      </w:tr>
      <w:tr w:rsidR="00C81799" w:rsidRPr="00E60C8E" w14:paraId="76D26127" w14:textId="77777777" w:rsidTr="00F647C8">
        <w:trPr>
          <w:trHeight w:val="567"/>
        </w:trPr>
        <w:tc>
          <w:tcPr>
            <w:tcW w:w="4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</w:tcPr>
          <w:p w14:paraId="72364981" w14:textId="74A0A9BC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6</w:t>
            </w:r>
          </w:p>
        </w:tc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27AEDF76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7ABF869C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209BF939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1AB4BE93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9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22FFD017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4ADECF28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8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60BE1256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</w:tr>
      <w:tr w:rsidR="00C81799" w:rsidRPr="00E60C8E" w14:paraId="644CD095" w14:textId="77777777" w:rsidTr="00F647C8">
        <w:trPr>
          <w:trHeight w:val="567"/>
        </w:trPr>
        <w:tc>
          <w:tcPr>
            <w:tcW w:w="4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</w:tcPr>
          <w:p w14:paraId="5CFB8962" w14:textId="529C9120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7</w:t>
            </w:r>
          </w:p>
        </w:tc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38D24CF1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76DE994E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54AC4AC8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70BDC7D3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9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3BA7DC71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31C0BF62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8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4A7ACE65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</w:tr>
      <w:tr w:rsidR="00C81799" w:rsidRPr="00E60C8E" w14:paraId="28AD3172" w14:textId="77777777" w:rsidTr="00F647C8">
        <w:trPr>
          <w:trHeight w:val="567"/>
        </w:trPr>
        <w:tc>
          <w:tcPr>
            <w:tcW w:w="4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</w:tcPr>
          <w:p w14:paraId="553BDCE0" w14:textId="5B784DF8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8</w:t>
            </w:r>
          </w:p>
        </w:tc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74955F61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2178FC8F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397DB837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2710EDA6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9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4F79C0B6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0CE2E3EE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8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3E1B0F04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  <w:p w14:paraId="774EE4D2" w14:textId="174E9E49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</w:tr>
      <w:tr w:rsidR="00C81799" w:rsidRPr="00E60C8E" w14:paraId="5729EFA0" w14:textId="77777777" w:rsidTr="00F647C8">
        <w:trPr>
          <w:trHeight w:val="567"/>
        </w:trPr>
        <w:tc>
          <w:tcPr>
            <w:tcW w:w="4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</w:tcPr>
          <w:p w14:paraId="25FD220B" w14:textId="3153F8AA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9</w:t>
            </w:r>
          </w:p>
        </w:tc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7B0FBCD6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25CC4A77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2951804A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36B34E2E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9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17CB1680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652AF388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8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3BCD89BD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</w:tr>
      <w:tr w:rsidR="00C81799" w:rsidRPr="00E60C8E" w14:paraId="2C459411" w14:textId="77777777" w:rsidTr="00F647C8">
        <w:trPr>
          <w:trHeight w:val="567"/>
        </w:trPr>
        <w:tc>
          <w:tcPr>
            <w:tcW w:w="4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</w:tcPr>
          <w:p w14:paraId="16990263" w14:textId="662603C2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10</w:t>
            </w:r>
          </w:p>
        </w:tc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06FD4EC2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3EC32432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5F506316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29F6236D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9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62B9DDAB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0F79D77E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8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504CC59A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bookmarkStart w:id="1" w:name="_GoBack"/>
        <w:bookmarkEnd w:id="1"/>
      </w:tr>
      <w:bookmarkEnd w:id="0"/>
      <w:tr w:rsidR="00C81799" w:rsidRPr="00E60C8E" w14:paraId="0903BA50" w14:textId="77777777" w:rsidTr="00F647C8">
        <w:trPr>
          <w:trHeight w:val="567"/>
        </w:trPr>
        <w:tc>
          <w:tcPr>
            <w:tcW w:w="4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</w:tcPr>
          <w:p w14:paraId="218E6BD7" w14:textId="343A02CA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  <w:r w:rsidRPr="00E60C8E"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  <w:t>11</w:t>
            </w:r>
          </w:p>
        </w:tc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6FCBD405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7991B781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6639BB15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4FCB1222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9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3C8385B5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1CAD450D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8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noWrap/>
            <w:vAlign w:val="bottom"/>
          </w:tcPr>
          <w:p w14:paraId="3E3EC476" w14:textId="77777777" w:rsidR="00C81799" w:rsidRPr="00E60C8E" w:rsidRDefault="00C81799" w:rsidP="006F5950">
            <w:pPr>
              <w:rPr>
                <w:rFonts w:ascii="Century Gothic" w:hAnsi="Century Gothic" w:cs="Calibri"/>
                <w:color w:val="000000"/>
                <w:spacing w:val="0"/>
                <w:sz w:val="20"/>
                <w:szCs w:val="20"/>
                <w:lang w:val="es-EC" w:eastAsia="es-EC" w:bidi="ar-SA"/>
              </w:rPr>
            </w:pPr>
          </w:p>
        </w:tc>
      </w:tr>
    </w:tbl>
    <w:p w14:paraId="4BE49EF8" w14:textId="77777777" w:rsidR="006F5950" w:rsidRDefault="006F5950" w:rsidP="00B0292D">
      <w:pPr>
        <w:rPr>
          <w:lang w:val="es-ES"/>
        </w:rPr>
      </w:pPr>
    </w:p>
    <w:sectPr w:rsidR="006F5950" w:rsidSect="00F647C8">
      <w:headerReference w:type="default" r:id="rId9"/>
      <w:footerReference w:type="default" r:id="rId10"/>
      <w:pgSz w:w="16839" w:h="11907" w:orient="landscape"/>
      <w:pgMar w:top="1843" w:right="1077" w:bottom="851" w:left="1077" w:header="720" w:footer="10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1333E5" w14:textId="77777777" w:rsidR="00AD72C3" w:rsidRDefault="00AD72C3" w:rsidP="00775AE2">
      <w:r>
        <w:separator/>
      </w:r>
    </w:p>
  </w:endnote>
  <w:endnote w:type="continuationSeparator" w:id="0">
    <w:p w14:paraId="496941C6" w14:textId="77777777" w:rsidR="00AD72C3" w:rsidRDefault="00AD72C3" w:rsidP="00775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C29AC" w14:textId="79FD7008" w:rsidR="00B57A5B" w:rsidRPr="00B57A5B" w:rsidRDefault="0045396B" w:rsidP="00B57A5B">
    <w:pPr>
      <w:pStyle w:val="Piedepgina"/>
      <w:jc w:val="right"/>
      <w:rPr>
        <w:lang w:val="es-419"/>
      </w:rPr>
    </w:pPr>
    <w:r>
      <w:rPr>
        <w:noProof/>
        <w:lang w:eastAsia="es-EC"/>
      </w:rPr>
      <w:drawing>
        <wp:anchor distT="0" distB="0" distL="114300" distR="114300" simplePos="0" relativeHeight="251660288" behindDoc="1" locked="0" layoutInCell="1" allowOverlap="1" wp14:anchorId="2A948A20" wp14:editId="6EDAFF05">
          <wp:simplePos x="0" y="0"/>
          <wp:positionH relativeFrom="page">
            <wp:posOffset>2520315</wp:posOffset>
          </wp:positionH>
          <wp:positionV relativeFrom="page">
            <wp:posOffset>6840855</wp:posOffset>
          </wp:positionV>
          <wp:extent cx="6480000" cy="320400"/>
          <wp:effectExtent l="0" t="0" r="0" b="3810"/>
          <wp:wrapNone/>
          <wp:docPr id="1044" name="Imagen 10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uentas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000" cy="32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A5B" w:rsidRPr="00B57A5B">
      <w:rPr>
        <w:lang w:val="es-419"/>
      </w:rPr>
      <w:t xml:space="preserve">Página </w:t>
    </w:r>
    <w:sdt>
      <w:sdtPr>
        <w:rPr>
          <w:lang w:val="es-419"/>
        </w:rPr>
        <w:id w:val="-303708161"/>
        <w:docPartObj>
          <w:docPartGallery w:val="Page Numbers (Bottom of Page)"/>
          <w:docPartUnique/>
        </w:docPartObj>
      </w:sdtPr>
      <w:sdtEndPr/>
      <w:sdtContent>
        <w:r w:rsidR="00B57A5B" w:rsidRPr="00B57A5B">
          <w:rPr>
            <w:lang w:val="es-419"/>
          </w:rPr>
          <w:fldChar w:fldCharType="begin"/>
        </w:r>
        <w:r w:rsidR="00B57A5B" w:rsidRPr="00B57A5B">
          <w:rPr>
            <w:lang w:val="es-419"/>
          </w:rPr>
          <w:instrText>PAGE   \* MERGEFORMAT</w:instrText>
        </w:r>
        <w:r w:rsidR="00B57A5B" w:rsidRPr="00B57A5B">
          <w:rPr>
            <w:lang w:val="es-419"/>
          </w:rPr>
          <w:fldChar w:fldCharType="separate"/>
        </w:r>
        <w:r>
          <w:rPr>
            <w:noProof/>
            <w:lang w:val="es-419"/>
          </w:rPr>
          <w:t>1</w:t>
        </w:r>
        <w:r w:rsidR="00B57A5B" w:rsidRPr="00B57A5B">
          <w:rPr>
            <w:lang w:val="es-419"/>
          </w:rPr>
          <w:fldChar w:fldCharType="end"/>
        </w:r>
        <w:r w:rsidR="00B57A5B" w:rsidRPr="00B57A5B">
          <w:rPr>
            <w:lang w:val="es-419"/>
          </w:rPr>
          <w:t xml:space="preserve"> de </w:t>
        </w:r>
        <w:r w:rsidR="00B57A5B" w:rsidRPr="00B57A5B">
          <w:rPr>
            <w:lang w:val="es-419"/>
          </w:rPr>
          <w:fldChar w:fldCharType="begin"/>
        </w:r>
        <w:r w:rsidR="00B57A5B" w:rsidRPr="00B57A5B">
          <w:rPr>
            <w:lang w:val="es-419"/>
          </w:rPr>
          <w:instrText xml:space="preserve"> NUMPAGES   \* MERGEFORMAT </w:instrText>
        </w:r>
        <w:r w:rsidR="00B57A5B" w:rsidRPr="00B57A5B">
          <w:rPr>
            <w:lang w:val="es-419"/>
          </w:rPr>
          <w:fldChar w:fldCharType="separate"/>
        </w:r>
        <w:r>
          <w:rPr>
            <w:noProof/>
            <w:lang w:val="es-419"/>
          </w:rPr>
          <w:t>1</w:t>
        </w:r>
        <w:r w:rsidR="00B57A5B" w:rsidRPr="00B57A5B">
          <w:rPr>
            <w:lang w:val="es-419"/>
          </w:rPr>
          <w:fldChar w:fldCharType="end"/>
        </w:r>
      </w:sdtContent>
    </w:sdt>
  </w:p>
  <w:p w14:paraId="0F8D652A" w14:textId="7114E49E" w:rsidR="00B57A5B" w:rsidRPr="00B57A5B" w:rsidRDefault="00B57A5B">
    <w:pPr>
      <w:pStyle w:val="Piedepgina"/>
      <w:rPr>
        <w:lang w:val="es-E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0A96AB" w14:textId="77777777" w:rsidR="00AD72C3" w:rsidRDefault="00AD72C3" w:rsidP="00775AE2">
      <w:r>
        <w:separator/>
      </w:r>
    </w:p>
  </w:footnote>
  <w:footnote w:type="continuationSeparator" w:id="0">
    <w:p w14:paraId="09DDE8AE" w14:textId="77777777" w:rsidR="00AD72C3" w:rsidRDefault="00AD72C3" w:rsidP="00775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46BED" w14:textId="634AE5B1" w:rsidR="00A54771" w:rsidRDefault="00F647C8" w:rsidP="00A54771">
    <w:pPr>
      <w:pStyle w:val="Encabezado"/>
      <w:shd w:val="clear" w:color="auto" w:fill="FFFFFF" w:themeFill="background1"/>
      <w:jc w:val="right"/>
    </w:pPr>
    <w:r>
      <w:rPr>
        <w:noProof/>
        <w:lang w:val="es-EC" w:eastAsia="es-EC" w:bidi="ar-SA"/>
      </w:rPr>
      <w:drawing>
        <wp:anchor distT="0" distB="0" distL="114300" distR="114300" simplePos="0" relativeHeight="251658240" behindDoc="0" locked="0" layoutInCell="1" allowOverlap="1" wp14:anchorId="4B5A9FC0" wp14:editId="3AC371D6">
          <wp:simplePos x="0" y="0"/>
          <wp:positionH relativeFrom="margin">
            <wp:posOffset>-986045</wp:posOffset>
          </wp:positionH>
          <wp:positionV relativeFrom="paragraph">
            <wp:posOffset>-584062</wp:posOffset>
          </wp:positionV>
          <wp:extent cx="3959525" cy="1406105"/>
          <wp:effectExtent l="0" t="0" r="3175" b="3810"/>
          <wp:wrapNone/>
          <wp:docPr id="71" name="Imagen 71" descr="D:\Diseño Gráfico\GOBIERNO PROVINCIAL DE MANABÍ\MEMOS\IMAGENES\DISEÑ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iseño Gráfico\GOBIERNO PROVINCIAL DE MANABÍ\MEMOS\IMAGENES\DISEÑOS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609"/>
                  <a:stretch/>
                </pic:blipFill>
                <pic:spPr bwMode="auto">
                  <a:xfrm>
                    <a:off x="0" y="0"/>
                    <a:ext cx="3959525" cy="14061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51AF8"/>
    <w:multiLevelType w:val="hybridMultilevel"/>
    <w:tmpl w:val="C0B42DF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E3437"/>
    <w:multiLevelType w:val="hybridMultilevel"/>
    <w:tmpl w:val="CCB85E52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9B1CC6"/>
    <w:multiLevelType w:val="hybridMultilevel"/>
    <w:tmpl w:val="33B06474"/>
    <w:lvl w:ilvl="0" w:tplc="30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236757"/>
    <w:multiLevelType w:val="hybridMultilevel"/>
    <w:tmpl w:val="E1DEC7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34779"/>
    <w:multiLevelType w:val="hybridMultilevel"/>
    <w:tmpl w:val="EDC417DE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C81121"/>
    <w:multiLevelType w:val="hybridMultilevel"/>
    <w:tmpl w:val="8654D986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FF095F"/>
    <w:multiLevelType w:val="hybridMultilevel"/>
    <w:tmpl w:val="B956BFCE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B2376"/>
    <w:multiLevelType w:val="hybridMultilevel"/>
    <w:tmpl w:val="B5609E8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32ED4"/>
    <w:multiLevelType w:val="hybridMultilevel"/>
    <w:tmpl w:val="858E2410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658E6"/>
    <w:multiLevelType w:val="hybridMultilevel"/>
    <w:tmpl w:val="B956BFCE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F50F1"/>
    <w:multiLevelType w:val="hybridMultilevel"/>
    <w:tmpl w:val="0846C3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B0CCD"/>
    <w:multiLevelType w:val="hybridMultilevel"/>
    <w:tmpl w:val="EDC417DE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46218E8"/>
    <w:multiLevelType w:val="hybridMultilevel"/>
    <w:tmpl w:val="656C661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81E5E"/>
    <w:multiLevelType w:val="hybridMultilevel"/>
    <w:tmpl w:val="4D68FB20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1"/>
  </w:num>
  <w:num w:numId="10">
    <w:abstractNumId w:val="11"/>
  </w:num>
  <w:num w:numId="11">
    <w:abstractNumId w:val="10"/>
  </w:num>
  <w:num w:numId="12">
    <w:abstractNumId w:val="12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29"/>
    <w:rsid w:val="0000558B"/>
    <w:rsid w:val="00032929"/>
    <w:rsid w:val="00056AFE"/>
    <w:rsid w:val="0006637C"/>
    <w:rsid w:val="000A009C"/>
    <w:rsid w:val="000B1FD9"/>
    <w:rsid w:val="000F5BCB"/>
    <w:rsid w:val="000F6245"/>
    <w:rsid w:val="00101B86"/>
    <w:rsid w:val="001756AC"/>
    <w:rsid w:val="00183B53"/>
    <w:rsid w:val="0019452A"/>
    <w:rsid w:val="0019729E"/>
    <w:rsid w:val="001C1483"/>
    <w:rsid w:val="001E6108"/>
    <w:rsid w:val="00241C6E"/>
    <w:rsid w:val="0024419A"/>
    <w:rsid w:val="002634C0"/>
    <w:rsid w:val="00271CE4"/>
    <w:rsid w:val="00287130"/>
    <w:rsid w:val="002A6F6A"/>
    <w:rsid w:val="002C4509"/>
    <w:rsid w:val="00300FD8"/>
    <w:rsid w:val="003431AD"/>
    <w:rsid w:val="0035558D"/>
    <w:rsid w:val="00374686"/>
    <w:rsid w:val="003A07A1"/>
    <w:rsid w:val="003A1F6C"/>
    <w:rsid w:val="003A2CFF"/>
    <w:rsid w:val="00401074"/>
    <w:rsid w:val="0045334A"/>
    <w:rsid w:val="0045396B"/>
    <w:rsid w:val="00461367"/>
    <w:rsid w:val="00482963"/>
    <w:rsid w:val="004A1A70"/>
    <w:rsid w:val="004A46C8"/>
    <w:rsid w:val="004B3275"/>
    <w:rsid w:val="004B5B6D"/>
    <w:rsid w:val="004E01BE"/>
    <w:rsid w:val="004E5E50"/>
    <w:rsid w:val="004F5EFF"/>
    <w:rsid w:val="005001E1"/>
    <w:rsid w:val="00540AE9"/>
    <w:rsid w:val="00540EC6"/>
    <w:rsid w:val="00542CC1"/>
    <w:rsid w:val="00553C4A"/>
    <w:rsid w:val="005E1F61"/>
    <w:rsid w:val="00605C47"/>
    <w:rsid w:val="0065765E"/>
    <w:rsid w:val="006861FA"/>
    <w:rsid w:val="006878A4"/>
    <w:rsid w:val="00695EDC"/>
    <w:rsid w:val="006E305E"/>
    <w:rsid w:val="006F5950"/>
    <w:rsid w:val="007002E1"/>
    <w:rsid w:val="00745D70"/>
    <w:rsid w:val="00771CFC"/>
    <w:rsid w:val="00775AE2"/>
    <w:rsid w:val="007A4340"/>
    <w:rsid w:val="007F102F"/>
    <w:rsid w:val="008775D5"/>
    <w:rsid w:val="008A019A"/>
    <w:rsid w:val="008B5553"/>
    <w:rsid w:val="008C4AA2"/>
    <w:rsid w:val="008D06BA"/>
    <w:rsid w:val="009000F1"/>
    <w:rsid w:val="00913298"/>
    <w:rsid w:val="00915255"/>
    <w:rsid w:val="00981CD1"/>
    <w:rsid w:val="00997D41"/>
    <w:rsid w:val="009A1E74"/>
    <w:rsid w:val="009B3D91"/>
    <w:rsid w:val="009D03D9"/>
    <w:rsid w:val="009D31DB"/>
    <w:rsid w:val="009E1242"/>
    <w:rsid w:val="009E1B34"/>
    <w:rsid w:val="00A243AE"/>
    <w:rsid w:val="00A27A88"/>
    <w:rsid w:val="00A42F03"/>
    <w:rsid w:val="00A47E02"/>
    <w:rsid w:val="00A54771"/>
    <w:rsid w:val="00A7131B"/>
    <w:rsid w:val="00A75AB3"/>
    <w:rsid w:val="00A834A8"/>
    <w:rsid w:val="00A8727A"/>
    <w:rsid w:val="00AB0C0D"/>
    <w:rsid w:val="00AD72C3"/>
    <w:rsid w:val="00AE419E"/>
    <w:rsid w:val="00AE4B3B"/>
    <w:rsid w:val="00B0292D"/>
    <w:rsid w:val="00B068FF"/>
    <w:rsid w:val="00B20537"/>
    <w:rsid w:val="00B2648D"/>
    <w:rsid w:val="00B57A5B"/>
    <w:rsid w:val="00B77AB9"/>
    <w:rsid w:val="00B934E9"/>
    <w:rsid w:val="00B95A07"/>
    <w:rsid w:val="00BB18C1"/>
    <w:rsid w:val="00C13C2B"/>
    <w:rsid w:val="00C32B8D"/>
    <w:rsid w:val="00C440B6"/>
    <w:rsid w:val="00C50811"/>
    <w:rsid w:val="00C5084D"/>
    <w:rsid w:val="00C624A5"/>
    <w:rsid w:val="00C644D9"/>
    <w:rsid w:val="00C64DD7"/>
    <w:rsid w:val="00C81799"/>
    <w:rsid w:val="00CC6F1C"/>
    <w:rsid w:val="00CD6D45"/>
    <w:rsid w:val="00CF5DF2"/>
    <w:rsid w:val="00D348BC"/>
    <w:rsid w:val="00D52D69"/>
    <w:rsid w:val="00DA25CB"/>
    <w:rsid w:val="00DB5537"/>
    <w:rsid w:val="00DF0376"/>
    <w:rsid w:val="00DF42BC"/>
    <w:rsid w:val="00E33C79"/>
    <w:rsid w:val="00E360E0"/>
    <w:rsid w:val="00E3711E"/>
    <w:rsid w:val="00E60C8E"/>
    <w:rsid w:val="00E629CD"/>
    <w:rsid w:val="00E67C17"/>
    <w:rsid w:val="00EA3EBC"/>
    <w:rsid w:val="00F647C8"/>
    <w:rsid w:val="00F90974"/>
    <w:rsid w:val="00FC2262"/>
    <w:rsid w:val="00FD0416"/>
    <w:rsid w:val="00FE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0CB44B4"/>
  <w15:docId w15:val="{612EB295-8238-43EA-9F92-9F1ECEA2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bidi="ne-IN"/>
    </w:rPr>
  </w:style>
  <w:style w:type="paragraph" w:styleId="Ttulo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qFormat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cs="Times New Roman"/>
    </w:rPr>
  </w:style>
  <w:style w:type="paragraph" w:customStyle="1" w:styleId="Encabezadoenmaysculas">
    <w:name w:val="Encabezado en mayúsculas"/>
    <w:basedOn w:val="Normal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B0C0D"/>
    <w:pPr>
      <w:ind w:left="720"/>
      <w:contextualSpacing/>
    </w:pPr>
    <w:rPr>
      <w:szCs w:val="14"/>
    </w:rPr>
  </w:style>
  <w:style w:type="table" w:styleId="Tablaconcuadrcula">
    <w:name w:val="Table Grid"/>
    <w:basedOn w:val="Tablanormal"/>
    <w:rsid w:val="00343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775AE2"/>
    <w:pPr>
      <w:tabs>
        <w:tab w:val="center" w:pos="4252"/>
        <w:tab w:val="right" w:pos="8504"/>
      </w:tabs>
    </w:pPr>
    <w:rPr>
      <w:szCs w:val="14"/>
    </w:rPr>
  </w:style>
  <w:style w:type="character" w:customStyle="1" w:styleId="EncabezadoCar">
    <w:name w:val="Encabezado Car"/>
    <w:basedOn w:val="Fuentedeprrafopredeter"/>
    <w:link w:val="Encabezado"/>
    <w:rsid w:val="00775AE2"/>
    <w:rPr>
      <w:rFonts w:ascii="Tahoma" w:hAnsi="Tahoma" w:cs="Tahoma"/>
      <w:spacing w:val="4"/>
      <w:sz w:val="16"/>
      <w:szCs w:val="14"/>
      <w:lang w:val="en-GB" w:bidi="ne-IN"/>
    </w:rPr>
  </w:style>
  <w:style w:type="paragraph" w:styleId="Piedepgina">
    <w:name w:val="footer"/>
    <w:basedOn w:val="Normal"/>
    <w:link w:val="PiedepginaCar"/>
    <w:uiPriority w:val="99"/>
    <w:unhideWhenUsed/>
    <w:rsid w:val="00775AE2"/>
    <w:pPr>
      <w:tabs>
        <w:tab w:val="center" w:pos="4252"/>
        <w:tab w:val="right" w:pos="8504"/>
      </w:tabs>
    </w:pPr>
    <w:rPr>
      <w:szCs w:val="1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75AE2"/>
    <w:rPr>
      <w:rFonts w:ascii="Tahoma" w:hAnsi="Tahoma" w:cs="Tahoma"/>
      <w:spacing w:val="4"/>
      <w:sz w:val="16"/>
      <w:szCs w:val="14"/>
      <w:lang w:val="en-GB" w:bidi="ne-IN"/>
    </w:rPr>
  </w:style>
  <w:style w:type="character" w:styleId="Textodelmarcadordeposicin">
    <w:name w:val="Placeholder Text"/>
    <w:basedOn w:val="Fuentedeprrafopredeter"/>
    <w:uiPriority w:val="99"/>
    <w:semiHidden/>
    <w:rsid w:val="00DF42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9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am\AppData\Roaming\Microsoft\Templates\Actas%20de%20la%20reuni&#243;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C6D49-B511-4D27-BBAD-2C282F7AD5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DC2005-5A9A-435C-849A-8F115B34A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Actas de la reunión</Template>
  <TotalTime>7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Título de la reunión</vt:lpstr>
    </vt:vector>
  </TitlesOfParts>
  <Manager/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Joffre Moreira</dc:creator>
  <cp:keywords/>
  <dc:description/>
  <cp:lastModifiedBy>Joffre Moreira</cp:lastModifiedBy>
  <cp:revision>3</cp:revision>
  <cp:lastPrinted>2019-07-04T23:55:00Z</cp:lastPrinted>
  <dcterms:created xsi:type="dcterms:W3CDTF">2019-07-04T23:57:00Z</dcterms:created>
  <dcterms:modified xsi:type="dcterms:W3CDTF">2019-12-31T18:06:00Z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TC010184113082</vt:lpwstr>
  </property>
</Properties>
</file>