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9620" w:type="dxa"/>
        <w:jc w:val="center"/>
        <w:tblInd w:w="0" w:type="dxa"/>
        <w:tblBorders>
          <w:bottom w:val="single" w:sz="4" w:space="0" w:color="D9D9D9" w:themeColor="background1" w:themeShade="D9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38"/>
        <w:gridCol w:w="584"/>
        <w:gridCol w:w="1603"/>
        <w:gridCol w:w="382"/>
        <w:gridCol w:w="793"/>
        <w:gridCol w:w="413"/>
        <w:gridCol w:w="281"/>
        <w:gridCol w:w="382"/>
        <w:gridCol w:w="1679"/>
        <w:gridCol w:w="307"/>
        <w:gridCol w:w="378"/>
        <w:gridCol w:w="1380"/>
      </w:tblGrid>
      <w:tr w:rsidR="00446A23" w:rsidRPr="00971E79" w14:paraId="5EDDE9A1" w14:textId="77777777" w:rsidTr="00DD331D">
        <w:trPr>
          <w:trHeight w:val="576"/>
          <w:jc w:val="center"/>
        </w:trPr>
        <w:tc>
          <w:tcPr>
            <w:tcW w:w="9620" w:type="dxa"/>
            <w:gridSpan w:val="12"/>
            <w:tcBorders>
              <w:bottom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5A5E3C" w14:textId="77777777" w:rsidR="00446A23" w:rsidRPr="00032929" w:rsidRDefault="00446A23" w:rsidP="00DD331D">
            <w:pPr>
              <w:pStyle w:val="Ttulo1"/>
              <w:rPr>
                <w:sz w:val="32"/>
                <w:lang w:val="es-ES"/>
              </w:rPr>
            </w:pPr>
            <w:r>
              <w:rPr>
                <w:sz w:val="28"/>
                <w:lang w:val="es-ES"/>
              </w:rPr>
              <w:t>Reunión: Tema de la reunión</w:t>
            </w:r>
          </w:p>
        </w:tc>
      </w:tr>
      <w:tr w:rsidR="00446A23" w:rsidRPr="00765342" w14:paraId="7FB8292E" w14:textId="77777777" w:rsidTr="00DD331D">
        <w:trPr>
          <w:trHeight w:val="57"/>
          <w:jc w:val="center"/>
        </w:trPr>
        <w:tc>
          <w:tcPr>
            <w:tcW w:w="202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258AA6C" w14:textId="77777777" w:rsidR="00446A23" w:rsidRPr="00765342" w:rsidRDefault="00446A23" w:rsidP="00DD331D">
            <w:pPr>
              <w:pStyle w:val="Ttulo3"/>
              <w:rPr>
                <w:b/>
                <w:color w:val="7F7F7F" w:themeColor="text1" w:themeTint="80"/>
                <w:sz w:val="20"/>
                <w:lang w:val="es-ES"/>
              </w:rPr>
            </w:pPr>
            <w:r w:rsidRPr="00765342">
              <w:rPr>
                <w:b/>
                <w:color w:val="7F7F7F" w:themeColor="text1" w:themeTint="80"/>
                <w:sz w:val="10"/>
                <w:szCs w:val="12"/>
                <w:lang w:val="es-ES"/>
              </w:rPr>
              <w:t>Código</w:t>
            </w:r>
          </w:p>
        </w:tc>
        <w:tc>
          <w:tcPr>
            <w:tcW w:w="198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E8E980D" w14:textId="77777777" w:rsidR="00446A23" w:rsidRPr="00765342" w:rsidRDefault="00446A23" w:rsidP="00DD331D">
            <w:pPr>
              <w:pStyle w:val="Ttulo4"/>
              <w:framePr w:hSpace="0" w:wrap="auto" w:vAnchor="margin" w:hAnchor="text" w:xAlign="left" w:yAlign="inline"/>
              <w:jc w:val="both"/>
              <w:rPr>
                <w:b/>
                <w:color w:val="7F7F7F" w:themeColor="text1" w:themeTint="80"/>
                <w:sz w:val="12"/>
                <w:szCs w:val="12"/>
                <w:lang w:val="es-ES"/>
              </w:rPr>
            </w:pPr>
            <w:r w:rsidRPr="00765342">
              <w:rPr>
                <w:b/>
                <w:color w:val="7F7F7F" w:themeColor="text1" w:themeTint="80"/>
                <w:sz w:val="10"/>
                <w:szCs w:val="12"/>
                <w:lang w:val="es-ES"/>
              </w:rPr>
              <w:t>Fecha de la reunión</w:t>
            </w:r>
          </w:p>
        </w:tc>
        <w:tc>
          <w:tcPr>
            <w:tcW w:w="148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F6BE1A5" w14:textId="77777777" w:rsidR="00446A23" w:rsidRPr="00765342" w:rsidRDefault="00446A23" w:rsidP="00DD331D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color w:val="7F7F7F" w:themeColor="text1" w:themeTint="80"/>
                <w:sz w:val="10"/>
                <w:szCs w:val="10"/>
                <w:lang w:val="es-ES"/>
              </w:rPr>
            </w:pPr>
            <w:r w:rsidRPr="00765342">
              <w:rPr>
                <w:b/>
                <w:color w:val="7F7F7F" w:themeColor="text1" w:themeTint="80"/>
                <w:sz w:val="10"/>
                <w:szCs w:val="10"/>
                <w:lang w:val="es-ES"/>
              </w:rPr>
              <w:t>hora inicio</w:t>
            </w:r>
          </w:p>
        </w:tc>
        <w:tc>
          <w:tcPr>
            <w:tcW w:w="4126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8BC6D41" w14:textId="77777777" w:rsidR="00446A23" w:rsidRPr="00765342" w:rsidRDefault="00446A23" w:rsidP="00DD331D">
            <w:pPr>
              <w:pStyle w:val="Ttulo5"/>
              <w:rPr>
                <w:b/>
                <w:color w:val="7F7F7F" w:themeColor="text1" w:themeTint="80"/>
                <w:sz w:val="10"/>
                <w:szCs w:val="10"/>
                <w:highlight w:val="yellow"/>
                <w:lang w:val="es-ES"/>
              </w:rPr>
            </w:pPr>
            <w:r w:rsidRPr="00765342">
              <w:rPr>
                <w:b/>
                <w:color w:val="7F7F7F" w:themeColor="text1" w:themeTint="80"/>
                <w:sz w:val="10"/>
                <w:szCs w:val="10"/>
                <w:lang w:val="es-ES"/>
              </w:rPr>
              <w:t>Lugar de la reunión</w:t>
            </w:r>
          </w:p>
        </w:tc>
      </w:tr>
      <w:tr w:rsidR="00446A23" w:rsidRPr="00C07A1D" w14:paraId="55DAF6AC" w14:textId="77777777" w:rsidTr="00DD331D">
        <w:trPr>
          <w:trHeight w:val="274"/>
          <w:jc w:val="center"/>
        </w:trPr>
        <w:tc>
          <w:tcPr>
            <w:tcW w:w="202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710D05B" w14:textId="5E8FE5F9" w:rsidR="00446A23" w:rsidRPr="00482963" w:rsidRDefault="00446A23" w:rsidP="00DD331D">
            <w:pPr>
              <w:pStyle w:val="Ttulo3"/>
              <w:rPr>
                <w:b/>
                <w:sz w:val="20"/>
                <w:lang w:val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B161CA2" w14:textId="30D984E2" w:rsidR="00446A23" w:rsidRPr="00FC2262" w:rsidRDefault="00446A23" w:rsidP="00DD331D">
            <w:pPr>
              <w:pStyle w:val="Ttulo4"/>
              <w:framePr w:hSpace="0" w:wrap="auto" w:vAnchor="margin" w:hAnchor="text" w:xAlign="left" w:yAlign="inline"/>
              <w:jc w:val="both"/>
              <w:rPr>
                <w:b/>
                <w:lang w:val="es-ES"/>
              </w:rPr>
            </w:pPr>
          </w:p>
        </w:tc>
        <w:tc>
          <w:tcPr>
            <w:tcW w:w="148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554A11" w14:textId="162D80D7" w:rsidR="00446A23" w:rsidRPr="00FC2262" w:rsidRDefault="00446A23" w:rsidP="00DD331D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</w:t>
            </w:r>
          </w:p>
        </w:tc>
        <w:tc>
          <w:tcPr>
            <w:tcW w:w="4126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5075881" w14:textId="6AB4795E" w:rsidR="00446A23" w:rsidRPr="00695EDC" w:rsidRDefault="00446A23" w:rsidP="00DD331D">
            <w:pPr>
              <w:pStyle w:val="Ttulo5"/>
              <w:rPr>
                <w:b/>
                <w:highlight w:val="yellow"/>
                <w:lang w:val="es-ES"/>
              </w:rPr>
            </w:pPr>
          </w:p>
        </w:tc>
      </w:tr>
      <w:tr w:rsidR="00446A23" w:rsidRPr="00C07A1D" w14:paraId="5075B049" w14:textId="77777777" w:rsidTr="00DD331D">
        <w:trPr>
          <w:trHeight w:val="229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360BF6" w14:textId="77777777" w:rsidR="00446A23" w:rsidRPr="00FC2262" w:rsidRDefault="00446A23" w:rsidP="00DD331D">
            <w:pPr>
              <w:jc w:val="both"/>
              <w:rPr>
                <w:lang w:val="es-ES"/>
              </w:rPr>
            </w:pPr>
          </w:p>
        </w:tc>
      </w:tr>
      <w:tr w:rsidR="00446A23" w:rsidRPr="00971E79" w14:paraId="03F5729F" w14:textId="77777777" w:rsidTr="00DD331D">
        <w:trPr>
          <w:trHeight w:val="340"/>
          <w:jc w:val="center"/>
        </w:trPr>
        <w:tc>
          <w:tcPr>
            <w:tcW w:w="2022" w:type="dxa"/>
            <w:gridSpan w:val="2"/>
            <w:shd w:val="clear" w:color="auto" w:fill="F3F3F3"/>
            <w:vAlign w:val="center"/>
          </w:tcPr>
          <w:p w14:paraId="4DF8CB24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Reunión convocada por</w:t>
            </w:r>
          </w:p>
        </w:tc>
        <w:tc>
          <w:tcPr>
            <w:tcW w:w="7598" w:type="dxa"/>
            <w:gridSpan w:val="10"/>
            <w:vAlign w:val="center"/>
          </w:tcPr>
          <w:p w14:paraId="5C961020" w14:textId="28A0ED02" w:rsidR="00446A23" w:rsidRPr="00FC2262" w:rsidRDefault="00446A23" w:rsidP="00DD331D">
            <w:pPr>
              <w:jc w:val="both"/>
              <w:rPr>
                <w:lang w:val="es-ES"/>
              </w:rPr>
            </w:pPr>
          </w:p>
        </w:tc>
      </w:tr>
      <w:tr w:rsidR="00446A23" w:rsidRPr="004E01BE" w14:paraId="157E974C" w14:textId="77777777" w:rsidTr="00DD331D">
        <w:trPr>
          <w:trHeight w:val="340"/>
          <w:jc w:val="center"/>
        </w:trPr>
        <w:tc>
          <w:tcPr>
            <w:tcW w:w="2022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14:paraId="7A3AECD0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Tipo de reunión</w:t>
            </w:r>
          </w:p>
        </w:tc>
        <w:tc>
          <w:tcPr>
            <w:tcW w:w="7598" w:type="dxa"/>
            <w:gridSpan w:val="10"/>
            <w:vAlign w:val="center"/>
          </w:tcPr>
          <w:p w14:paraId="419BEA76" w14:textId="04E9D323" w:rsidR="00446A23" w:rsidRPr="00FC2262" w:rsidRDefault="00446A23" w:rsidP="00DD331D">
            <w:pPr>
              <w:jc w:val="both"/>
              <w:rPr>
                <w:lang w:val="es-ES"/>
              </w:rPr>
            </w:pPr>
          </w:p>
        </w:tc>
      </w:tr>
      <w:tr w:rsidR="00446A23" w:rsidRPr="00971E79" w14:paraId="1746FB34" w14:textId="77777777" w:rsidTr="00DD331D">
        <w:trPr>
          <w:trHeight w:val="340"/>
          <w:jc w:val="center"/>
        </w:trPr>
        <w:tc>
          <w:tcPr>
            <w:tcW w:w="2022" w:type="dxa"/>
            <w:gridSpan w:val="2"/>
            <w:tcBorders>
              <w:bottom w:val="single" w:sz="4" w:space="0" w:color="FFFFFF" w:themeColor="background1"/>
            </w:tcBorders>
            <w:shd w:val="clear" w:color="auto" w:fill="F3F3F3"/>
            <w:vAlign w:val="center"/>
          </w:tcPr>
          <w:p w14:paraId="347EFDB3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Organizador</w:t>
            </w:r>
          </w:p>
        </w:tc>
        <w:tc>
          <w:tcPr>
            <w:tcW w:w="7598" w:type="dxa"/>
            <w:gridSpan w:val="10"/>
            <w:tcBorders>
              <w:bottom w:val="nil"/>
            </w:tcBorders>
            <w:vAlign w:val="center"/>
          </w:tcPr>
          <w:p w14:paraId="06D7939F" w14:textId="40B121BF" w:rsidR="00446A23" w:rsidRPr="00FC2262" w:rsidRDefault="00446A23" w:rsidP="00DD331D">
            <w:pPr>
              <w:jc w:val="both"/>
              <w:rPr>
                <w:lang w:val="es-ES"/>
              </w:rPr>
            </w:pPr>
          </w:p>
        </w:tc>
      </w:tr>
      <w:tr w:rsidR="00446A23" w:rsidRPr="00971E79" w14:paraId="708132DA" w14:textId="77777777" w:rsidTr="00DD331D">
        <w:trPr>
          <w:trHeight w:val="170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91FB576" w14:textId="77777777" w:rsidR="00446A23" w:rsidRPr="006861FA" w:rsidRDefault="00446A23" w:rsidP="00DD331D">
            <w:pPr>
              <w:jc w:val="both"/>
              <w:rPr>
                <w:sz w:val="10"/>
                <w:lang w:val="es-ES"/>
              </w:rPr>
            </w:pPr>
          </w:p>
        </w:tc>
      </w:tr>
      <w:tr w:rsidR="00446A23" w:rsidRPr="00C64DD7" w14:paraId="1E47332F" w14:textId="77777777" w:rsidTr="00DD331D">
        <w:trPr>
          <w:trHeight w:val="170"/>
          <w:jc w:val="center"/>
        </w:trPr>
        <w:tc>
          <w:tcPr>
            <w:tcW w:w="2022" w:type="dxa"/>
            <w:gridSpan w:val="2"/>
            <w:tcBorders>
              <w:top w:val="single" w:sz="4" w:space="0" w:color="FFFFFF" w:themeColor="background1"/>
              <w:bottom w:val="nil"/>
            </w:tcBorders>
            <w:shd w:val="clear" w:color="auto" w:fill="EAF1DD" w:themeFill="accent3" w:themeFillTint="33"/>
            <w:vAlign w:val="center"/>
          </w:tcPr>
          <w:p w14:paraId="2788BDDF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Asistentes</w:t>
            </w:r>
          </w:p>
        </w:tc>
        <w:tc>
          <w:tcPr>
            <w:tcW w:w="1985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3E8E469" w14:textId="77777777" w:rsidR="00446A23" w:rsidRPr="00D52D69" w:rsidRDefault="00446A23" w:rsidP="00DD331D">
            <w:pPr>
              <w:jc w:val="both"/>
              <w:rPr>
                <w:b/>
                <w:sz w:val="14"/>
                <w:szCs w:val="14"/>
                <w:lang w:val="es-ES"/>
              </w:rPr>
            </w:pPr>
            <w:r w:rsidRPr="00D52D69">
              <w:rPr>
                <w:b/>
                <w:sz w:val="14"/>
                <w:szCs w:val="14"/>
                <w:lang w:val="es-ES"/>
              </w:rPr>
              <w:t>Nombres</w:t>
            </w:r>
          </w:p>
        </w:tc>
        <w:tc>
          <w:tcPr>
            <w:tcW w:w="1869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88F6629" w14:textId="77777777" w:rsidR="00446A23" w:rsidRPr="00D52D69" w:rsidRDefault="00446A23" w:rsidP="00DD331D">
            <w:pPr>
              <w:jc w:val="both"/>
              <w:rPr>
                <w:b/>
                <w:sz w:val="14"/>
                <w:szCs w:val="14"/>
                <w:lang w:val="es-ES"/>
              </w:rPr>
            </w:pPr>
            <w:r w:rsidRPr="00D52D69">
              <w:rPr>
                <w:b/>
                <w:sz w:val="14"/>
                <w:szCs w:val="14"/>
                <w:lang w:val="es-ES"/>
              </w:rPr>
              <w:t>Área de trabajo</w:t>
            </w:r>
          </w:p>
        </w:tc>
        <w:tc>
          <w:tcPr>
            <w:tcW w:w="2364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4F20D1" w14:textId="77777777" w:rsidR="00446A23" w:rsidRPr="00D52D69" w:rsidRDefault="00446A23" w:rsidP="00DD331D">
            <w:pPr>
              <w:jc w:val="center"/>
              <w:rPr>
                <w:b/>
                <w:sz w:val="14"/>
                <w:szCs w:val="14"/>
                <w:lang w:val="es-ES"/>
              </w:rPr>
            </w:pPr>
            <w:r w:rsidRPr="00D52D69">
              <w:rPr>
                <w:b/>
                <w:sz w:val="14"/>
                <w:szCs w:val="14"/>
                <w:lang w:val="es-ES"/>
              </w:rPr>
              <w:t>Correo</w:t>
            </w:r>
          </w:p>
        </w:tc>
        <w:tc>
          <w:tcPr>
            <w:tcW w:w="1380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6AAB74F" w14:textId="77777777" w:rsidR="00446A23" w:rsidRPr="00D52D69" w:rsidRDefault="00446A23" w:rsidP="00DD331D">
            <w:pPr>
              <w:jc w:val="center"/>
              <w:rPr>
                <w:b/>
                <w:sz w:val="14"/>
                <w:szCs w:val="14"/>
                <w:lang w:val="es-ES"/>
              </w:rPr>
            </w:pPr>
            <w:r w:rsidRPr="00D52D69">
              <w:rPr>
                <w:b/>
                <w:sz w:val="14"/>
                <w:szCs w:val="14"/>
                <w:lang w:val="es-ES"/>
              </w:rPr>
              <w:t>Institución</w:t>
            </w:r>
            <w:r>
              <w:rPr>
                <w:b/>
                <w:sz w:val="14"/>
                <w:szCs w:val="14"/>
                <w:lang w:val="es-ES"/>
              </w:rPr>
              <w:t xml:space="preserve"> </w:t>
            </w:r>
            <w:r w:rsidRPr="00D52D69">
              <w:rPr>
                <w:b/>
                <w:sz w:val="14"/>
                <w:szCs w:val="14"/>
                <w:lang w:val="es-ES"/>
              </w:rPr>
              <w:t>/</w:t>
            </w:r>
            <w:r>
              <w:rPr>
                <w:b/>
                <w:sz w:val="14"/>
                <w:szCs w:val="14"/>
                <w:lang w:val="es-ES"/>
              </w:rPr>
              <w:t xml:space="preserve"> </w:t>
            </w:r>
            <w:r w:rsidRPr="00D52D69">
              <w:rPr>
                <w:b/>
                <w:sz w:val="14"/>
                <w:szCs w:val="14"/>
                <w:lang w:val="es-ES"/>
              </w:rPr>
              <w:t>Organización</w:t>
            </w:r>
          </w:p>
        </w:tc>
      </w:tr>
      <w:tr w:rsidR="00446A23" w:rsidRPr="00682A03" w14:paraId="151CF87B" w14:textId="77777777" w:rsidTr="00DD331D">
        <w:trPr>
          <w:trHeight w:val="454"/>
          <w:jc w:val="center"/>
        </w:trPr>
        <w:tc>
          <w:tcPr>
            <w:tcW w:w="2022" w:type="dxa"/>
            <w:gridSpan w:val="2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14:paraId="2C83519D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44DECF13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1869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32BAD9FB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45493000" w14:textId="77777777" w:rsidR="00446A23" w:rsidRDefault="00446A23" w:rsidP="00DD331D">
            <w:pPr>
              <w:rPr>
                <w:sz w:val="14"/>
                <w:lang w:val="es-ES"/>
              </w:rPr>
            </w:pPr>
          </w:p>
        </w:tc>
        <w:tc>
          <w:tcPr>
            <w:tcW w:w="175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23C34439" w14:textId="77777777" w:rsidR="00446A23" w:rsidRDefault="00446A23" w:rsidP="00DD331D">
            <w:pPr>
              <w:jc w:val="center"/>
              <w:rPr>
                <w:sz w:val="14"/>
                <w:lang w:val="es-ES"/>
              </w:rPr>
            </w:pPr>
          </w:p>
        </w:tc>
      </w:tr>
      <w:tr w:rsidR="00446A23" w:rsidRPr="00682A03" w14:paraId="69A6EBF5" w14:textId="77777777" w:rsidTr="00DD331D">
        <w:trPr>
          <w:trHeight w:val="454"/>
          <w:jc w:val="center"/>
        </w:trPr>
        <w:tc>
          <w:tcPr>
            <w:tcW w:w="2022" w:type="dxa"/>
            <w:gridSpan w:val="2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14:paraId="13753BE3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13872598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1869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42B9FF8D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748D9B10" w14:textId="77777777" w:rsidR="00446A23" w:rsidRDefault="00446A23" w:rsidP="00DD331D">
            <w:pPr>
              <w:rPr>
                <w:sz w:val="14"/>
                <w:lang w:val="es-ES"/>
              </w:rPr>
            </w:pPr>
          </w:p>
        </w:tc>
        <w:tc>
          <w:tcPr>
            <w:tcW w:w="175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7782A2A8" w14:textId="77777777" w:rsidR="00446A23" w:rsidRDefault="00446A23" w:rsidP="00DD331D">
            <w:pPr>
              <w:jc w:val="center"/>
              <w:rPr>
                <w:sz w:val="14"/>
                <w:lang w:val="es-ES"/>
              </w:rPr>
            </w:pPr>
          </w:p>
        </w:tc>
      </w:tr>
      <w:tr w:rsidR="00446A23" w:rsidRPr="00682A03" w14:paraId="0C1487CB" w14:textId="77777777" w:rsidTr="00DD331D">
        <w:trPr>
          <w:trHeight w:val="454"/>
          <w:jc w:val="center"/>
        </w:trPr>
        <w:tc>
          <w:tcPr>
            <w:tcW w:w="2022" w:type="dxa"/>
            <w:gridSpan w:val="2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14:paraId="43B7099E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5FF8D6A7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1869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84F9FDB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51B47092" w14:textId="77777777" w:rsidR="00446A23" w:rsidRDefault="00446A23" w:rsidP="00DD331D">
            <w:pPr>
              <w:rPr>
                <w:sz w:val="14"/>
                <w:lang w:val="es-ES"/>
              </w:rPr>
            </w:pPr>
          </w:p>
        </w:tc>
        <w:tc>
          <w:tcPr>
            <w:tcW w:w="175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124F6CFB" w14:textId="77777777" w:rsidR="00446A23" w:rsidRDefault="00446A23" w:rsidP="00DD331D">
            <w:pPr>
              <w:jc w:val="center"/>
              <w:rPr>
                <w:sz w:val="14"/>
                <w:lang w:val="es-ES"/>
              </w:rPr>
            </w:pPr>
          </w:p>
        </w:tc>
      </w:tr>
      <w:tr w:rsidR="00446A23" w:rsidRPr="00682A03" w14:paraId="0BA64AB7" w14:textId="77777777" w:rsidTr="00DD331D">
        <w:trPr>
          <w:trHeight w:val="454"/>
          <w:jc w:val="center"/>
        </w:trPr>
        <w:tc>
          <w:tcPr>
            <w:tcW w:w="2022" w:type="dxa"/>
            <w:gridSpan w:val="2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14:paraId="0AAA297A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3D05DFAC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1869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2562A5B9" w14:textId="77777777" w:rsidR="00446A23" w:rsidRDefault="00446A23" w:rsidP="00DD331D">
            <w:pPr>
              <w:jc w:val="both"/>
              <w:rPr>
                <w:sz w:val="14"/>
                <w:lang w:val="es-ES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547C74AF" w14:textId="77777777" w:rsidR="00446A23" w:rsidRDefault="00446A23" w:rsidP="00DD331D">
            <w:pPr>
              <w:rPr>
                <w:sz w:val="14"/>
                <w:lang w:val="es-ES"/>
              </w:rPr>
            </w:pPr>
          </w:p>
        </w:tc>
        <w:tc>
          <w:tcPr>
            <w:tcW w:w="175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45954C8B" w14:textId="77777777" w:rsidR="00446A23" w:rsidRDefault="00446A23" w:rsidP="00DD331D">
            <w:pPr>
              <w:jc w:val="center"/>
              <w:rPr>
                <w:sz w:val="14"/>
                <w:lang w:val="es-ES"/>
              </w:rPr>
            </w:pPr>
          </w:p>
        </w:tc>
      </w:tr>
      <w:tr w:rsidR="00446A23" w:rsidRPr="00C64DD7" w14:paraId="798BEB6A" w14:textId="77777777" w:rsidTr="00DD331D">
        <w:trPr>
          <w:trHeight w:val="454"/>
          <w:jc w:val="center"/>
        </w:trPr>
        <w:tc>
          <w:tcPr>
            <w:tcW w:w="2022" w:type="dxa"/>
            <w:gridSpan w:val="2"/>
            <w:tcBorders>
              <w:bottom w:val="nil"/>
            </w:tcBorders>
            <w:shd w:val="clear" w:color="auto" w:fill="EAF1DD" w:themeFill="accent3" w:themeFillTint="33"/>
            <w:vAlign w:val="center"/>
          </w:tcPr>
          <w:p w14:paraId="058CF645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0BD079DB" w14:textId="77777777" w:rsidR="00446A2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1869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57DF704B" w14:textId="77777777" w:rsidR="00446A2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31E3CDC1" w14:textId="77777777" w:rsidR="00446A23" w:rsidRDefault="00446A23" w:rsidP="00DD331D">
            <w:pPr>
              <w:rPr>
                <w:lang w:val="es-ES"/>
              </w:rPr>
            </w:pPr>
          </w:p>
        </w:tc>
        <w:tc>
          <w:tcPr>
            <w:tcW w:w="175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0B593D28" w14:textId="77777777" w:rsidR="00446A23" w:rsidRDefault="00446A23" w:rsidP="00DD331D">
            <w:pPr>
              <w:jc w:val="center"/>
              <w:rPr>
                <w:lang w:val="es-ES"/>
              </w:rPr>
            </w:pPr>
          </w:p>
        </w:tc>
      </w:tr>
      <w:tr w:rsidR="00446A23" w:rsidRPr="00F718B3" w14:paraId="4C0E9193" w14:textId="77777777" w:rsidTr="00DD331D">
        <w:trPr>
          <w:trHeight w:val="246"/>
          <w:jc w:val="center"/>
        </w:trPr>
        <w:tc>
          <w:tcPr>
            <w:tcW w:w="9620" w:type="dxa"/>
            <w:gridSpan w:val="12"/>
            <w:tcBorders>
              <w:top w:val="single" w:sz="4" w:space="0" w:color="FFFFFF" w:themeColor="background1"/>
              <w:bottom w:val="single" w:sz="4" w:space="0" w:color="D9D9D9" w:themeColor="background1" w:themeShade="D9"/>
            </w:tcBorders>
            <w:vAlign w:val="center"/>
          </w:tcPr>
          <w:p w14:paraId="07D33114" w14:textId="77777777" w:rsidR="00446A23" w:rsidRPr="00F718B3" w:rsidRDefault="00446A23" w:rsidP="00DD331D">
            <w:pPr>
              <w:jc w:val="both"/>
              <w:rPr>
                <w:sz w:val="12"/>
                <w:lang w:val="es-EC"/>
              </w:rPr>
            </w:pPr>
          </w:p>
        </w:tc>
      </w:tr>
      <w:tr w:rsidR="00446A23" w:rsidRPr="00971E79" w14:paraId="4BBE9108" w14:textId="77777777" w:rsidTr="00DD331D">
        <w:trPr>
          <w:trHeight w:val="360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5F38EEA" w14:textId="77777777" w:rsidR="00446A23" w:rsidRPr="00CF5DF2" w:rsidRDefault="00446A23" w:rsidP="00DD331D">
            <w:pPr>
              <w:pStyle w:val="Ttulo2"/>
              <w:jc w:val="both"/>
              <w:rPr>
                <w:color w:val="808080" w:themeColor="background1" w:themeShade="80"/>
                <w:sz w:val="16"/>
                <w:szCs w:val="20"/>
                <w:lang w:val="es-ES"/>
              </w:rPr>
            </w:pPr>
            <w:r w:rsidRPr="00CF5DF2">
              <w:rPr>
                <w:color w:val="808080" w:themeColor="background1" w:themeShade="80"/>
                <w:sz w:val="16"/>
                <w:szCs w:val="20"/>
                <w:lang w:val="es-ES"/>
              </w:rPr>
              <w:t>Temas del orden del día</w:t>
            </w:r>
          </w:p>
        </w:tc>
      </w:tr>
      <w:tr w:rsidR="00446A23" w:rsidRPr="00C07A1D" w14:paraId="105D0ECE" w14:textId="77777777" w:rsidTr="00DD331D">
        <w:trPr>
          <w:trHeight w:val="360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DD844A2" w14:textId="77777777" w:rsidR="00446A23" w:rsidRDefault="00446A23" w:rsidP="00DD331D">
            <w:pPr>
              <w:jc w:val="both"/>
              <w:rPr>
                <w:b/>
                <w:szCs w:val="20"/>
                <w:lang w:val="es-ES"/>
              </w:rPr>
            </w:pPr>
          </w:p>
          <w:p w14:paraId="4CCDF3A3" w14:textId="77777777" w:rsidR="00446A23" w:rsidRDefault="00446A23" w:rsidP="00DD331D">
            <w:pPr>
              <w:jc w:val="both"/>
              <w:rPr>
                <w:b/>
                <w:szCs w:val="20"/>
                <w:lang w:val="es-ES"/>
              </w:rPr>
            </w:pPr>
          </w:p>
          <w:p w14:paraId="14088690" w14:textId="77777777" w:rsidR="00446A23" w:rsidRDefault="00446A23" w:rsidP="00DD331D">
            <w:pPr>
              <w:jc w:val="both"/>
              <w:rPr>
                <w:b/>
                <w:szCs w:val="20"/>
                <w:lang w:val="es-ES"/>
              </w:rPr>
            </w:pPr>
          </w:p>
          <w:p w14:paraId="261F0DB1" w14:textId="77777777" w:rsidR="00446A23" w:rsidRPr="00A54D35" w:rsidRDefault="00446A23" w:rsidP="00DD331D">
            <w:pPr>
              <w:jc w:val="both"/>
              <w:rPr>
                <w:b/>
                <w:szCs w:val="20"/>
                <w:lang w:val="es-ES"/>
              </w:rPr>
            </w:pPr>
          </w:p>
        </w:tc>
      </w:tr>
      <w:tr w:rsidR="00446A23" w:rsidRPr="00C07A1D" w14:paraId="6E63C93A" w14:textId="77777777" w:rsidTr="00DD331D">
        <w:trPr>
          <w:trHeight w:val="170"/>
          <w:jc w:val="center"/>
        </w:trPr>
        <w:tc>
          <w:tcPr>
            <w:tcW w:w="9620" w:type="dxa"/>
            <w:gridSpan w:val="12"/>
            <w:tcBorders>
              <w:bottom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D0D9D98" w14:textId="77777777" w:rsidR="00446A23" w:rsidRPr="006861FA" w:rsidRDefault="00446A23" w:rsidP="00DD331D">
            <w:pPr>
              <w:pStyle w:val="Ttulo2"/>
              <w:jc w:val="both"/>
              <w:rPr>
                <w:sz w:val="10"/>
                <w:szCs w:val="10"/>
                <w:lang w:val="es-ES"/>
              </w:rPr>
            </w:pPr>
          </w:p>
        </w:tc>
      </w:tr>
      <w:tr w:rsidR="00446A23" w:rsidRPr="00971E79" w14:paraId="753F3850" w14:textId="77777777" w:rsidTr="00DD331D">
        <w:trPr>
          <w:trHeight w:val="360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AF1DD" w:themeFill="accent3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52B9D53" w14:textId="4EAE0925" w:rsidR="00446A23" w:rsidRPr="00064929" w:rsidRDefault="00446A23" w:rsidP="00DD331D">
            <w:pPr>
              <w:pStyle w:val="Ttulo2"/>
              <w:jc w:val="both"/>
              <w:rPr>
                <w:lang w:val="es-ES"/>
              </w:rPr>
            </w:pPr>
            <w:r w:rsidRPr="00CF5DF2">
              <w:rPr>
                <w:color w:val="808080" w:themeColor="background1" w:themeShade="80"/>
                <w:sz w:val="16"/>
                <w:lang w:val="es-ES"/>
              </w:rPr>
              <w:t>Desarrollo de orden del día</w:t>
            </w:r>
          </w:p>
        </w:tc>
      </w:tr>
      <w:tr w:rsidR="00446A23" w:rsidRPr="00971E79" w14:paraId="270C967C" w14:textId="77777777" w:rsidTr="00DD331D">
        <w:trPr>
          <w:trHeight w:val="360"/>
          <w:jc w:val="center"/>
        </w:trPr>
        <w:tc>
          <w:tcPr>
            <w:tcW w:w="202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56059FD" w14:textId="63441FBC" w:rsidR="00446A23" w:rsidRPr="00FC2262" w:rsidRDefault="007365EA" w:rsidP="00DD331D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0" w:name="MinuteItems"/>
            <w:bookmarkStart w:id="1" w:name="MinuteTopicSection"/>
            <w:bookmarkEnd w:id="0"/>
            <w:r>
              <w:rPr>
                <w:lang w:val="es-ES"/>
              </w:rPr>
              <w:t>TEMA 1</w:t>
            </w:r>
          </w:p>
        </w:tc>
        <w:tc>
          <w:tcPr>
            <w:tcW w:w="3191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68FB61" w14:textId="77777777" w:rsidR="00446A23" w:rsidRPr="00A54D35" w:rsidRDefault="00446A23" w:rsidP="00DD331D">
            <w:pPr>
              <w:jc w:val="both"/>
              <w:rPr>
                <w:b/>
                <w:lang w:val="es-ES"/>
              </w:rPr>
            </w:pPr>
          </w:p>
        </w:tc>
        <w:tc>
          <w:tcPr>
            <w:tcW w:w="4407" w:type="dxa"/>
            <w:gridSpan w:val="6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280821E" w14:textId="740296A7" w:rsidR="00446A23" w:rsidRPr="00FC2262" w:rsidRDefault="00446A23" w:rsidP="00DD331D">
            <w:pPr>
              <w:pStyle w:val="Ttulo5"/>
              <w:jc w:val="left"/>
              <w:rPr>
                <w:lang w:val="es-ES"/>
              </w:rPr>
            </w:pPr>
            <w:r w:rsidRPr="00032929">
              <w:rPr>
                <w:b/>
                <w:lang w:val="es-ES"/>
              </w:rPr>
              <w:t>Moderador:</w:t>
            </w:r>
            <w:r>
              <w:rPr>
                <w:lang w:val="es-ES"/>
              </w:rPr>
              <w:t xml:space="preserve"> </w:t>
            </w:r>
          </w:p>
        </w:tc>
      </w:tr>
      <w:tr w:rsidR="00446A23" w:rsidRPr="00971E79" w14:paraId="7F40E235" w14:textId="77777777" w:rsidTr="00DD331D">
        <w:trPr>
          <w:trHeight w:val="360"/>
          <w:jc w:val="center"/>
        </w:trPr>
        <w:tc>
          <w:tcPr>
            <w:tcW w:w="143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28F5E7DE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bookmarkStart w:id="2" w:name="MinuteDiscussion"/>
            <w:r w:rsidRPr="00FC2262">
              <w:rPr>
                <w:lang w:val="es-ES"/>
              </w:rPr>
              <w:t>Discusión</w:t>
            </w:r>
            <w:bookmarkEnd w:id="2"/>
            <w:r>
              <w:rPr>
                <w:lang w:val="es-ES"/>
              </w:rPr>
              <w:t>/ Desarrollo</w:t>
            </w:r>
          </w:p>
        </w:tc>
        <w:tc>
          <w:tcPr>
            <w:tcW w:w="8182" w:type="dxa"/>
            <w:gridSpan w:val="11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68F078" w14:textId="1C12CDD1" w:rsidR="00446A23" w:rsidRDefault="0005297C" w:rsidP="00DD331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Estructura de desarrollo del tema 1.</w:t>
            </w:r>
          </w:p>
          <w:p w14:paraId="4EDE15EB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38FBA88C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297DC3F9" w14:textId="78FA89EF" w:rsidR="00446A23" w:rsidRDefault="00446A23" w:rsidP="00DD331D">
            <w:pPr>
              <w:jc w:val="both"/>
              <w:rPr>
                <w:lang w:val="es-EC"/>
              </w:rPr>
            </w:pPr>
          </w:p>
          <w:p w14:paraId="3E8A8851" w14:textId="639C53E1" w:rsidR="0005297C" w:rsidRDefault="0005297C" w:rsidP="00DD331D">
            <w:pPr>
              <w:jc w:val="both"/>
              <w:rPr>
                <w:lang w:val="es-EC"/>
              </w:rPr>
            </w:pPr>
          </w:p>
          <w:p w14:paraId="7F4AD160" w14:textId="744F4CA1" w:rsidR="0005297C" w:rsidRDefault="0005297C" w:rsidP="00DD331D">
            <w:pPr>
              <w:jc w:val="both"/>
              <w:rPr>
                <w:lang w:val="es-EC"/>
              </w:rPr>
            </w:pPr>
          </w:p>
          <w:p w14:paraId="213BA6F7" w14:textId="0881098E" w:rsidR="0005297C" w:rsidRDefault="0005297C" w:rsidP="00DD331D">
            <w:pPr>
              <w:jc w:val="both"/>
              <w:rPr>
                <w:lang w:val="es-EC"/>
              </w:rPr>
            </w:pPr>
          </w:p>
          <w:p w14:paraId="59584C6C" w14:textId="2B78C226" w:rsidR="0005297C" w:rsidRDefault="0005297C" w:rsidP="00DD331D">
            <w:pPr>
              <w:jc w:val="both"/>
              <w:rPr>
                <w:lang w:val="es-EC"/>
              </w:rPr>
            </w:pPr>
          </w:p>
          <w:p w14:paraId="52BCE965" w14:textId="77777777" w:rsidR="0005297C" w:rsidRDefault="0005297C" w:rsidP="00DD331D">
            <w:pPr>
              <w:jc w:val="both"/>
              <w:rPr>
                <w:lang w:val="es-EC"/>
              </w:rPr>
            </w:pPr>
          </w:p>
          <w:p w14:paraId="58D3FB60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575F7C7F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05380030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506BE211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55CC7B98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20AE52C2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5AA99C77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37E45FB7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4F38CB31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091A7F87" w14:textId="225A737D" w:rsidR="00446A23" w:rsidRDefault="00446A23" w:rsidP="00DD331D">
            <w:pPr>
              <w:jc w:val="both"/>
              <w:rPr>
                <w:lang w:val="es-EC"/>
              </w:rPr>
            </w:pPr>
          </w:p>
          <w:p w14:paraId="030D4EC4" w14:textId="30936C34" w:rsidR="00971E79" w:rsidRDefault="00971E79" w:rsidP="00DD331D">
            <w:pPr>
              <w:jc w:val="both"/>
              <w:rPr>
                <w:lang w:val="es-EC"/>
              </w:rPr>
            </w:pPr>
          </w:p>
          <w:p w14:paraId="22AAC6CF" w14:textId="0C99BB5C" w:rsidR="00971E79" w:rsidRDefault="00971E79" w:rsidP="00DD331D">
            <w:pPr>
              <w:jc w:val="both"/>
              <w:rPr>
                <w:lang w:val="es-EC"/>
              </w:rPr>
            </w:pPr>
          </w:p>
          <w:p w14:paraId="00B568D4" w14:textId="77777777" w:rsidR="00971E79" w:rsidRDefault="00971E79" w:rsidP="00DD331D">
            <w:pPr>
              <w:jc w:val="both"/>
              <w:rPr>
                <w:lang w:val="es-EC"/>
              </w:rPr>
            </w:pPr>
          </w:p>
          <w:p w14:paraId="227F1695" w14:textId="77777777" w:rsidR="00446A23" w:rsidRDefault="00446A23" w:rsidP="00DD331D">
            <w:pPr>
              <w:jc w:val="both"/>
              <w:rPr>
                <w:lang w:val="es-EC"/>
              </w:rPr>
            </w:pPr>
          </w:p>
          <w:p w14:paraId="0092151E" w14:textId="77777777" w:rsidR="00446A23" w:rsidRPr="008B4C3D" w:rsidRDefault="00446A23" w:rsidP="00DD331D">
            <w:pPr>
              <w:jc w:val="both"/>
              <w:rPr>
                <w:lang w:val="es-EC"/>
              </w:rPr>
            </w:pPr>
          </w:p>
        </w:tc>
      </w:tr>
      <w:tr w:rsidR="00446A23" w:rsidRPr="00971E79" w14:paraId="7ADE5523" w14:textId="77777777" w:rsidTr="00DD331D">
        <w:trPr>
          <w:trHeight w:val="170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73301F0" w14:textId="77777777" w:rsidR="00446A23" w:rsidRPr="006861FA" w:rsidRDefault="00446A23" w:rsidP="00DD331D">
            <w:pPr>
              <w:rPr>
                <w:sz w:val="10"/>
                <w:lang w:val="es-ES"/>
              </w:rPr>
            </w:pPr>
          </w:p>
        </w:tc>
      </w:tr>
      <w:tr w:rsidR="00446A23" w:rsidRPr="00AF7B73" w14:paraId="4F65F587" w14:textId="77777777" w:rsidTr="00DD331D">
        <w:trPr>
          <w:trHeight w:val="360"/>
          <w:jc w:val="center"/>
        </w:trPr>
        <w:tc>
          <w:tcPr>
            <w:tcW w:w="143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3E7510C8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lastRenderedPageBreak/>
              <w:t>Conclusiones</w:t>
            </w:r>
            <w:r>
              <w:rPr>
                <w:lang w:val="es-ES"/>
              </w:rPr>
              <w:t>/ compromisos</w:t>
            </w:r>
          </w:p>
        </w:tc>
        <w:tc>
          <w:tcPr>
            <w:tcW w:w="8182" w:type="dxa"/>
            <w:gridSpan w:val="11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11A63E" w14:textId="77777777" w:rsidR="00446A23" w:rsidRDefault="00446A23" w:rsidP="00DD331D">
            <w:pPr>
              <w:rPr>
                <w:lang w:val="es-ES"/>
              </w:rPr>
            </w:pPr>
            <w:r>
              <w:rPr>
                <w:lang w:val="es-ES"/>
              </w:rPr>
              <w:t>Se determina que:</w:t>
            </w:r>
          </w:p>
          <w:p w14:paraId="3C236D58" w14:textId="77777777" w:rsidR="00446A23" w:rsidRDefault="00446A23" w:rsidP="00DD331D">
            <w:pPr>
              <w:rPr>
                <w:lang w:val="es-ES"/>
              </w:rPr>
            </w:pPr>
          </w:p>
          <w:p w14:paraId="3626941F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010D4A39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75E521D4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724FB9E6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779BA9E8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29D22524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7DE7934B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380A8D72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07E12928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63F495BB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39211B99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462C8F4E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36826B31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4457180F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5C42C872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0910A4D2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5E8FB2E0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49CE2A1E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0532AC93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0413378E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7047063E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6FC7798C" w14:textId="77777777" w:rsidR="00446A23" w:rsidRDefault="00446A23" w:rsidP="00DD331D">
            <w:pPr>
              <w:jc w:val="both"/>
              <w:rPr>
                <w:lang w:val="es-ES"/>
              </w:rPr>
            </w:pPr>
          </w:p>
          <w:p w14:paraId="528EE7F8" w14:textId="77777777" w:rsidR="00446A23" w:rsidRPr="008B4C3D" w:rsidRDefault="00446A23" w:rsidP="00DD331D">
            <w:pPr>
              <w:jc w:val="both"/>
              <w:rPr>
                <w:lang w:val="es-ES"/>
              </w:rPr>
            </w:pPr>
          </w:p>
        </w:tc>
      </w:tr>
      <w:tr w:rsidR="00446A23" w:rsidRPr="00AF7B73" w14:paraId="45C8FFE8" w14:textId="77777777" w:rsidTr="00DD331D">
        <w:trPr>
          <w:trHeight w:val="170"/>
          <w:jc w:val="center"/>
        </w:trPr>
        <w:tc>
          <w:tcPr>
            <w:tcW w:w="9620" w:type="dxa"/>
            <w:gridSpan w:val="1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5890D1E" w14:textId="77777777" w:rsidR="00446A23" w:rsidRPr="006878A4" w:rsidRDefault="00446A23" w:rsidP="00DD331D">
            <w:pPr>
              <w:rPr>
                <w:sz w:val="10"/>
                <w:lang w:val="es-EC"/>
              </w:rPr>
            </w:pPr>
          </w:p>
        </w:tc>
      </w:tr>
      <w:tr w:rsidR="00446A23" w:rsidRPr="00AF7B73" w14:paraId="7A58914A" w14:textId="77777777" w:rsidTr="00DD331D">
        <w:trPr>
          <w:trHeight w:val="170"/>
          <w:jc w:val="center"/>
        </w:trPr>
        <w:tc>
          <w:tcPr>
            <w:tcW w:w="9620" w:type="dxa"/>
            <w:gridSpan w:val="12"/>
            <w:tcBorders>
              <w:bottom w:val="single" w:sz="4" w:space="0" w:color="D9D9D9" w:themeColor="background1" w:themeShade="D9"/>
            </w:tcBorders>
            <w:vAlign w:val="center"/>
          </w:tcPr>
          <w:p w14:paraId="4B0E301C" w14:textId="77777777" w:rsidR="00446A23" w:rsidRPr="006861FA" w:rsidRDefault="00446A23" w:rsidP="00DD331D">
            <w:pPr>
              <w:rPr>
                <w:sz w:val="10"/>
                <w:szCs w:val="10"/>
                <w:lang w:val="es-ES"/>
              </w:rPr>
            </w:pPr>
          </w:p>
        </w:tc>
      </w:tr>
      <w:tr w:rsidR="00446A23" w:rsidRPr="00FC2262" w14:paraId="1D5282BA" w14:textId="77777777" w:rsidTr="00DD331D">
        <w:trPr>
          <w:trHeight w:val="360"/>
          <w:jc w:val="center"/>
        </w:trPr>
        <w:tc>
          <w:tcPr>
            <w:tcW w:w="4800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32CAAC09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bookmarkStart w:id="3" w:name="MinuteActionItems"/>
            <w:r w:rsidRPr="00FC2262">
              <w:rPr>
                <w:lang w:val="es-ES"/>
              </w:rPr>
              <w:t>Planes de acción</w:t>
            </w:r>
            <w:bookmarkEnd w:id="3"/>
            <w:r>
              <w:rPr>
                <w:lang w:val="es-ES"/>
              </w:rPr>
              <w:t xml:space="preserve"> [sub-tareas]</w:t>
            </w:r>
          </w:p>
        </w:tc>
        <w:tc>
          <w:tcPr>
            <w:tcW w:w="275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24369B54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bookmarkStart w:id="4" w:name="MinutePersonResponsible"/>
            <w:r w:rsidRPr="00FC2262">
              <w:rPr>
                <w:lang w:val="es-ES"/>
              </w:rPr>
              <w:t>Responsable</w:t>
            </w:r>
            <w:bookmarkEnd w:id="4"/>
          </w:p>
        </w:tc>
        <w:tc>
          <w:tcPr>
            <w:tcW w:w="2065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5DF1B8FC" w14:textId="77777777" w:rsidR="00446A23" w:rsidRPr="00FC2262" w:rsidRDefault="00446A23" w:rsidP="00DD331D">
            <w:pPr>
              <w:pStyle w:val="Encabezadoenmaysculas"/>
              <w:rPr>
                <w:lang w:val="es-ES"/>
              </w:rPr>
            </w:pPr>
            <w:bookmarkStart w:id="5" w:name="MinuteDeadline"/>
            <w:r w:rsidRPr="00FC2262">
              <w:rPr>
                <w:lang w:val="es-ES"/>
              </w:rPr>
              <w:t>Plazo</w:t>
            </w:r>
            <w:bookmarkEnd w:id="5"/>
          </w:p>
        </w:tc>
      </w:tr>
      <w:tr w:rsidR="00446A23" w:rsidRPr="00032929" w14:paraId="7F96C4BD" w14:textId="77777777" w:rsidTr="00DD331D">
        <w:trPr>
          <w:trHeight w:val="360"/>
          <w:jc w:val="center"/>
        </w:trPr>
        <w:tc>
          <w:tcPr>
            <w:tcW w:w="4800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16DD19F" w14:textId="77777777" w:rsidR="00446A2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275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F6F24" w14:textId="77777777" w:rsidR="00446A23" w:rsidRDefault="00446A23" w:rsidP="00DD331D">
            <w:pPr>
              <w:rPr>
                <w:lang w:val="es-ES"/>
              </w:rPr>
            </w:pPr>
          </w:p>
        </w:tc>
        <w:tc>
          <w:tcPr>
            <w:tcW w:w="2065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27A2A2" w14:textId="77777777" w:rsidR="00446A23" w:rsidRDefault="00446A23" w:rsidP="00DD331D">
            <w:pPr>
              <w:rPr>
                <w:lang w:val="es-ES"/>
              </w:rPr>
            </w:pPr>
          </w:p>
        </w:tc>
      </w:tr>
      <w:bookmarkEnd w:id="1"/>
      <w:tr w:rsidR="00446A23" w:rsidRPr="00C31D03" w14:paraId="0FA722C1" w14:textId="77777777" w:rsidTr="00DD331D">
        <w:trPr>
          <w:trHeight w:val="360"/>
          <w:jc w:val="center"/>
        </w:trPr>
        <w:tc>
          <w:tcPr>
            <w:tcW w:w="4800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59ECFF8" w14:textId="77777777" w:rsidR="00446A23" w:rsidRPr="00C31D0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275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89D2448" w14:textId="77777777" w:rsidR="00446A23" w:rsidRDefault="00446A23" w:rsidP="00DD331D">
            <w:pPr>
              <w:rPr>
                <w:lang w:val="es-ES"/>
              </w:rPr>
            </w:pPr>
          </w:p>
        </w:tc>
        <w:tc>
          <w:tcPr>
            <w:tcW w:w="2065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8580B4" w14:textId="77777777" w:rsidR="00446A23" w:rsidRDefault="00446A23" w:rsidP="00DD331D">
            <w:pPr>
              <w:rPr>
                <w:lang w:val="es-ES"/>
              </w:rPr>
            </w:pPr>
          </w:p>
        </w:tc>
      </w:tr>
      <w:tr w:rsidR="00446A23" w:rsidRPr="00C31D03" w14:paraId="06CBAF21" w14:textId="77777777" w:rsidTr="00DD331D">
        <w:trPr>
          <w:trHeight w:val="360"/>
          <w:jc w:val="center"/>
        </w:trPr>
        <w:tc>
          <w:tcPr>
            <w:tcW w:w="4800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9ED03C8" w14:textId="77777777" w:rsidR="00446A23" w:rsidRPr="00C31D0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275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B6D5F1" w14:textId="77777777" w:rsidR="00446A23" w:rsidRDefault="00446A23" w:rsidP="00DD331D">
            <w:pPr>
              <w:rPr>
                <w:lang w:val="es-ES"/>
              </w:rPr>
            </w:pPr>
          </w:p>
        </w:tc>
        <w:tc>
          <w:tcPr>
            <w:tcW w:w="2065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53A4090" w14:textId="77777777" w:rsidR="00446A23" w:rsidRDefault="00446A23" w:rsidP="00DD331D">
            <w:pPr>
              <w:rPr>
                <w:lang w:val="es-ES"/>
              </w:rPr>
            </w:pPr>
          </w:p>
        </w:tc>
      </w:tr>
      <w:tr w:rsidR="00446A23" w:rsidRPr="00C31D03" w14:paraId="763A1D55" w14:textId="77777777" w:rsidTr="00DD331D">
        <w:trPr>
          <w:trHeight w:val="360"/>
          <w:jc w:val="center"/>
        </w:trPr>
        <w:tc>
          <w:tcPr>
            <w:tcW w:w="4800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0A3E28" w14:textId="77777777" w:rsidR="00446A23" w:rsidRPr="00C31D0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275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6FF7513" w14:textId="77777777" w:rsidR="00446A23" w:rsidRDefault="00446A23" w:rsidP="00DD331D">
            <w:pPr>
              <w:rPr>
                <w:lang w:val="es-ES"/>
              </w:rPr>
            </w:pPr>
          </w:p>
        </w:tc>
        <w:tc>
          <w:tcPr>
            <w:tcW w:w="2065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3B2D00" w14:textId="77777777" w:rsidR="00446A23" w:rsidRDefault="00446A23" w:rsidP="00DD331D">
            <w:pPr>
              <w:rPr>
                <w:lang w:val="es-ES"/>
              </w:rPr>
            </w:pPr>
          </w:p>
        </w:tc>
      </w:tr>
      <w:tr w:rsidR="00446A23" w:rsidRPr="00C31D03" w14:paraId="7EA14836" w14:textId="77777777" w:rsidTr="00DD331D">
        <w:trPr>
          <w:trHeight w:val="360"/>
          <w:jc w:val="center"/>
        </w:trPr>
        <w:tc>
          <w:tcPr>
            <w:tcW w:w="4800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E8438E5" w14:textId="77777777" w:rsidR="00446A23" w:rsidRPr="00C31D03" w:rsidRDefault="00446A23" w:rsidP="00DD331D">
            <w:pPr>
              <w:jc w:val="both"/>
              <w:rPr>
                <w:lang w:val="es-ES"/>
              </w:rPr>
            </w:pPr>
          </w:p>
        </w:tc>
        <w:tc>
          <w:tcPr>
            <w:tcW w:w="2755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877C24" w14:textId="77777777" w:rsidR="00446A23" w:rsidRDefault="00446A23" w:rsidP="00DD331D">
            <w:pPr>
              <w:rPr>
                <w:lang w:val="es-ES"/>
              </w:rPr>
            </w:pPr>
          </w:p>
        </w:tc>
        <w:tc>
          <w:tcPr>
            <w:tcW w:w="2065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5B22779" w14:textId="77777777" w:rsidR="00446A23" w:rsidRDefault="00446A23" w:rsidP="00DD331D">
            <w:pPr>
              <w:rPr>
                <w:lang w:val="es-ES"/>
              </w:rPr>
            </w:pPr>
          </w:p>
        </w:tc>
      </w:tr>
    </w:tbl>
    <w:p w14:paraId="375D322B" w14:textId="77777777" w:rsidR="00446A23" w:rsidRDefault="00446A23">
      <w:pPr>
        <w:rPr>
          <w:lang w:val="es-ES"/>
        </w:rPr>
      </w:pPr>
    </w:p>
    <w:p w14:paraId="3B0F04C4" w14:textId="3C34E79A" w:rsidR="00BC0F5F" w:rsidRDefault="00BC0F5F">
      <w:pPr>
        <w:rPr>
          <w:lang w:val="es-ES"/>
        </w:rPr>
      </w:pPr>
    </w:p>
    <w:p w14:paraId="159984F2" w14:textId="77777777" w:rsidR="00BC0F5F" w:rsidRDefault="00BC0F5F">
      <w:pPr>
        <w:rPr>
          <w:lang w:val="es-ES"/>
        </w:rPr>
      </w:pPr>
    </w:p>
    <w:tbl>
      <w:tblPr>
        <w:tblStyle w:val="Tablanormal1"/>
        <w:tblW w:w="9639" w:type="dxa"/>
        <w:jc w:val="center"/>
        <w:tblInd w:w="0" w:type="dxa"/>
        <w:tblBorders>
          <w:bottom w:val="single" w:sz="4" w:space="0" w:color="D9D9D9" w:themeColor="background1" w:themeShade="D9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639"/>
      </w:tblGrid>
      <w:tr w:rsidR="004B5B6D" w:rsidRPr="00FC2262" w14:paraId="5F78FAFD" w14:textId="77777777" w:rsidTr="00A834A8">
        <w:trPr>
          <w:trHeight w:val="340"/>
          <w:jc w:val="center"/>
        </w:trPr>
        <w:tc>
          <w:tcPr>
            <w:tcW w:w="963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51FC84A1" w14:textId="77777777" w:rsidR="004B5B6D" w:rsidRPr="00FC2262" w:rsidRDefault="004B5B6D" w:rsidP="00A834A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Anexos de la reunión</w:t>
            </w:r>
          </w:p>
        </w:tc>
      </w:tr>
      <w:tr w:rsidR="00401074" w:rsidRPr="00AF7B73" w14:paraId="54E39859" w14:textId="77777777" w:rsidTr="00A54D35">
        <w:trPr>
          <w:trHeight w:val="360"/>
          <w:jc w:val="center"/>
        </w:trPr>
        <w:tc>
          <w:tcPr>
            <w:tcW w:w="963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3F41A855" w14:textId="54A5C587" w:rsidR="00401074" w:rsidRPr="008B4C3D" w:rsidRDefault="00401074" w:rsidP="008B4C3D">
            <w:pPr>
              <w:rPr>
                <w:lang w:val="es-ES"/>
              </w:rPr>
            </w:pPr>
          </w:p>
        </w:tc>
      </w:tr>
    </w:tbl>
    <w:p w14:paraId="2BF073F6" w14:textId="25B68EDC" w:rsidR="003431AD" w:rsidRDefault="003431AD">
      <w:pPr>
        <w:rPr>
          <w:lang w:val="es-ES"/>
        </w:rPr>
      </w:pPr>
    </w:p>
    <w:p w14:paraId="67936284" w14:textId="2DEE9DBB" w:rsidR="008975E6" w:rsidRDefault="008975E6">
      <w:pPr>
        <w:rPr>
          <w:lang w:val="es-ES"/>
        </w:rPr>
      </w:pPr>
      <w:r>
        <w:rPr>
          <w:lang w:val="es-ES"/>
        </w:rPr>
        <w:t>Firmas,</w:t>
      </w:r>
    </w:p>
    <w:p w14:paraId="429D68A1" w14:textId="77777777" w:rsidR="004B5B6D" w:rsidRDefault="004B5B6D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838"/>
        <w:gridCol w:w="3930"/>
      </w:tblGrid>
      <w:tr w:rsidR="004B5B6D" w:rsidRPr="008C0BB0" w14:paraId="7EF1C2F0" w14:textId="77777777" w:rsidTr="00300FD8">
        <w:tc>
          <w:tcPr>
            <w:tcW w:w="4111" w:type="dxa"/>
            <w:tcBorders>
              <w:bottom w:val="single" w:sz="4" w:space="0" w:color="FFFFFF" w:themeColor="background1"/>
            </w:tcBorders>
            <w:shd w:val="clear" w:color="auto" w:fill="EAF1DD" w:themeFill="accent3" w:themeFillTint="33"/>
          </w:tcPr>
          <w:p w14:paraId="2BC3AE2C" w14:textId="77777777" w:rsidR="004B5B6D" w:rsidRDefault="004B5B6D" w:rsidP="00A54D35">
            <w:pPr>
              <w:rPr>
                <w:lang w:val="es-ES"/>
              </w:rPr>
            </w:pPr>
          </w:p>
          <w:p w14:paraId="0CFDA4FB" w14:textId="77777777" w:rsidR="004B5B6D" w:rsidRDefault="004B5B6D" w:rsidP="00A54D35">
            <w:pPr>
              <w:rPr>
                <w:lang w:val="es-ES"/>
              </w:rPr>
            </w:pPr>
          </w:p>
          <w:p w14:paraId="79AEE03C" w14:textId="46DC3E2B" w:rsidR="004B5B6D" w:rsidRDefault="004B5B6D" w:rsidP="00A54D35">
            <w:pPr>
              <w:rPr>
                <w:lang w:val="es-ES"/>
              </w:rPr>
            </w:pPr>
          </w:p>
          <w:p w14:paraId="0A49C6D3" w14:textId="77777777" w:rsidR="002925A6" w:rsidRDefault="002925A6" w:rsidP="00A54D35">
            <w:pPr>
              <w:rPr>
                <w:lang w:val="es-ES"/>
              </w:rPr>
            </w:pPr>
          </w:p>
          <w:p w14:paraId="44DD60B2" w14:textId="77777777" w:rsidR="004B5B6D" w:rsidRDefault="004B5B6D" w:rsidP="00A54D35">
            <w:pPr>
              <w:rPr>
                <w:lang w:val="es-ES"/>
              </w:rPr>
            </w:pPr>
          </w:p>
        </w:tc>
        <w:tc>
          <w:tcPr>
            <w:tcW w:w="1838" w:type="dxa"/>
            <w:tcBorders>
              <w:bottom w:val="single" w:sz="4" w:space="0" w:color="FFFFFF" w:themeColor="background1"/>
            </w:tcBorders>
          </w:tcPr>
          <w:p w14:paraId="7BD37316" w14:textId="77777777" w:rsidR="004B5B6D" w:rsidRDefault="004B5B6D" w:rsidP="00A54D35">
            <w:pPr>
              <w:rPr>
                <w:lang w:val="es-ES"/>
              </w:rPr>
            </w:pPr>
          </w:p>
        </w:tc>
        <w:tc>
          <w:tcPr>
            <w:tcW w:w="3930" w:type="dxa"/>
            <w:tcBorders>
              <w:bottom w:val="single" w:sz="4" w:space="0" w:color="FFFFFF" w:themeColor="background1"/>
            </w:tcBorders>
            <w:shd w:val="clear" w:color="auto" w:fill="EAF1DD" w:themeFill="accent3" w:themeFillTint="33"/>
          </w:tcPr>
          <w:p w14:paraId="79F31ECE" w14:textId="77777777" w:rsidR="004B5B6D" w:rsidRDefault="004B5B6D" w:rsidP="00A54D35">
            <w:pPr>
              <w:rPr>
                <w:lang w:val="es-ES"/>
              </w:rPr>
            </w:pPr>
          </w:p>
        </w:tc>
      </w:tr>
      <w:tr w:rsidR="004B5B6D" w:rsidRPr="00A54D35" w14:paraId="291C7397" w14:textId="77777777" w:rsidTr="00A04A5C">
        <w:tc>
          <w:tcPr>
            <w:tcW w:w="41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7D4302" w14:textId="77777777" w:rsidR="00AF65EF" w:rsidRDefault="00AF65EF" w:rsidP="00A54D35">
            <w:pPr>
              <w:rPr>
                <w:lang w:val="es-ES"/>
              </w:rPr>
            </w:pPr>
          </w:p>
          <w:p w14:paraId="56BBA095" w14:textId="77777777" w:rsidR="00A54D35" w:rsidRDefault="00A54D35" w:rsidP="00A54D35">
            <w:pPr>
              <w:rPr>
                <w:lang w:val="es-ES"/>
              </w:rPr>
            </w:pPr>
          </w:p>
          <w:p w14:paraId="321FE657" w14:textId="77777777" w:rsidR="00A54D35" w:rsidRDefault="00A54D35" w:rsidP="00A54D35">
            <w:pPr>
              <w:rPr>
                <w:lang w:val="es-ES"/>
              </w:rPr>
            </w:pPr>
          </w:p>
          <w:p w14:paraId="056C8D75" w14:textId="770C68DD" w:rsidR="00A54D35" w:rsidRDefault="00A54D35" w:rsidP="00A54D35">
            <w:pPr>
              <w:rPr>
                <w:lang w:val="es-ES"/>
              </w:rPr>
            </w:pPr>
          </w:p>
        </w:tc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7B7C2D" w14:textId="77777777" w:rsidR="004B5B6D" w:rsidRDefault="004B5B6D" w:rsidP="00A54D35">
            <w:pPr>
              <w:rPr>
                <w:lang w:val="es-ES"/>
              </w:rPr>
            </w:pPr>
          </w:p>
        </w:tc>
        <w:tc>
          <w:tcPr>
            <w:tcW w:w="39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82AC65" w14:textId="063AB4FD" w:rsidR="004C3841" w:rsidRDefault="004C3841" w:rsidP="00300FD8">
            <w:pPr>
              <w:rPr>
                <w:lang w:val="es-ES"/>
              </w:rPr>
            </w:pPr>
          </w:p>
        </w:tc>
      </w:tr>
      <w:tr w:rsidR="0004297E" w:rsidRPr="00A54D35" w14:paraId="05539163" w14:textId="77777777" w:rsidTr="00A54D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71A3DA6" w14:textId="057A93A4" w:rsidR="0004297E" w:rsidRDefault="0004297E" w:rsidP="00A54D35">
            <w:pPr>
              <w:rPr>
                <w:lang w:val="es-E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4BBBE35" w14:textId="77777777" w:rsidR="0004297E" w:rsidRDefault="0004297E" w:rsidP="00A54D35">
            <w:pPr>
              <w:rPr>
                <w:lang w:val="es-ES"/>
              </w:rPr>
            </w:pP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717DE1FD" w14:textId="153DF8B2" w:rsidR="0004297E" w:rsidRDefault="0004297E" w:rsidP="00A54D35">
            <w:pPr>
              <w:rPr>
                <w:lang w:val="es-ES"/>
              </w:rPr>
            </w:pPr>
          </w:p>
        </w:tc>
      </w:tr>
    </w:tbl>
    <w:p w14:paraId="438B2A9E" w14:textId="77777777" w:rsidR="00C50811" w:rsidRPr="00A04A5C" w:rsidRDefault="00C50811" w:rsidP="00AF65EF">
      <w:pPr>
        <w:rPr>
          <w:lang w:val="es-EC"/>
        </w:rPr>
      </w:pPr>
      <w:bookmarkStart w:id="6" w:name="_GoBack"/>
      <w:bookmarkEnd w:id="6"/>
    </w:p>
    <w:sectPr w:rsidR="00C50811" w:rsidRPr="00A04A5C" w:rsidSect="00446A23">
      <w:headerReference w:type="default" r:id="rId9"/>
      <w:footerReference w:type="default" r:id="rId10"/>
      <w:pgSz w:w="11907" w:h="16839"/>
      <w:pgMar w:top="2553" w:right="1009" w:bottom="709" w:left="1009" w:header="426" w:footer="12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0F1F7" w14:textId="77777777" w:rsidR="003721BF" w:rsidRDefault="003721BF" w:rsidP="00775AE2">
      <w:r>
        <w:separator/>
      </w:r>
    </w:p>
  </w:endnote>
  <w:endnote w:type="continuationSeparator" w:id="0">
    <w:p w14:paraId="249C0D57" w14:textId="77777777" w:rsidR="003721BF" w:rsidRDefault="003721BF" w:rsidP="0077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2D5F" w14:textId="42BC3DAC" w:rsidR="00A54D35" w:rsidRPr="00707C58" w:rsidRDefault="00E43204" w:rsidP="00707C58">
    <w:pPr>
      <w:pStyle w:val="Piedepgina"/>
      <w:jc w:val="right"/>
      <w:rPr>
        <w:sz w:val="14"/>
        <w:szCs w:val="16"/>
        <w:lang w:val="es-419"/>
      </w:rPr>
    </w:pPr>
    <w:r>
      <w:rPr>
        <w:noProof/>
        <w:lang w:eastAsia="es-EC"/>
      </w:rPr>
      <w:drawing>
        <wp:anchor distT="0" distB="0" distL="114300" distR="114300" simplePos="0" relativeHeight="251663360" behindDoc="1" locked="0" layoutInCell="1" allowOverlap="1" wp14:anchorId="117D3CC8" wp14:editId="3CF8B637">
          <wp:simplePos x="0" y="0"/>
          <wp:positionH relativeFrom="page">
            <wp:posOffset>720090</wp:posOffset>
          </wp:positionH>
          <wp:positionV relativeFrom="page">
            <wp:posOffset>10081260</wp:posOffset>
          </wp:positionV>
          <wp:extent cx="6480000" cy="320400"/>
          <wp:effectExtent l="0" t="0" r="0" b="3810"/>
          <wp:wrapNone/>
          <wp:docPr id="1044" name="Imagen 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enta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4D35" w:rsidRPr="00707C58">
      <w:rPr>
        <w:sz w:val="14"/>
        <w:szCs w:val="16"/>
        <w:lang w:val="es-419"/>
      </w:rPr>
      <w:t xml:space="preserve">Página </w:t>
    </w:r>
    <w:sdt>
      <w:sdtPr>
        <w:rPr>
          <w:sz w:val="14"/>
          <w:szCs w:val="16"/>
          <w:lang w:val="es-419"/>
        </w:rPr>
        <w:id w:val="-1700384692"/>
        <w:docPartObj>
          <w:docPartGallery w:val="Page Numbers (Bottom of Page)"/>
          <w:docPartUnique/>
        </w:docPartObj>
      </w:sdtPr>
      <w:sdtEndPr/>
      <w:sdtContent>
        <w:r w:rsidR="00A54D35" w:rsidRPr="00707C58">
          <w:rPr>
            <w:sz w:val="14"/>
            <w:szCs w:val="16"/>
            <w:lang w:val="es-419"/>
          </w:rPr>
          <w:fldChar w:fldCharType="begin"/>
        </w:r>
        <w:r w:rsidR="00A54D35" w:rsidRPr="00707C58">
          <w:rPr>
            <w:sz w:val="14"/>
            <w:szCs w:val="16"/>
            <w:lang w:val="es-419"/>
          </w:rPr>
          <w:instrText>PAGE   \* MERGEFORMAT</w:instrText>
        </w:r>
        <w:r w:rsidR="00A54D35" w:rsidRPr="00707C58">
          <w:rPr>
            <w:sz w:val="14"/>
            <w:szCs w:val="16"/>
            <w:lang w:val="es-419"/>
          </w:rPr>
          <w:fldChar w:fldCharType="separate"/>
        </w:r>
        <w:r>
          <w:rPr>
            <w:noProof/>
            <w:sz w:val="14"/>
            <w:szCs w:val="16"/>
            <w:lang w:val="es-419"/>
          </w:rPr>
          <w:t>2</w:t>
        </w:r>
        <w:r w:rsidR="00A54D35" w:rsidRPr="00707C58">
          <w:rPr>
            <w:sz w:val="14"/>
            <w:szCs w:val="16"/>
            <w:lang w:val="es-419"/>
          </w:rPr>
          <w:fldChar w:fldCharType="end"/>
        </w:r>
        <w:r w:rsidR="00A54D35" w:rsidRPr="00707C58">
          <w:rPr>
            <w:sz w:val="14"/>
            <w:szCs w:val="16"/>
            <w:lang w:val="es-419"/>
          </w:rPr>
          <w:t xml:space="preserve"> de </w:t>
        </w:r>
        <w:r w:rsidR="00A54D35" w:rsidRPr="00707C58">
          <w:rPr>
            <w:sz w:val="14"/>
            <w:szCs w:val="16"/>
            <w:lang w:val="es-419"/>
          </w:rPr>
          <w:fldChar w:fldCharType="begin"/>
        </w:r>
        <w:r w:rsidR="00A54D35" w:rsidRPr="00707C58">
          <w:rPr>
            <w:sz w:val="14"/>
            <w:szCs w:val="16"/>
            <w:lang w:val="es-419"/>
          </w:rPr>
          <w:instrText xml:space="preserve"> NUMPAGES   \* MERGEFORMAT </w:instrText>
        </w:r>
        <w:r w:rsidR="00A54D35" w:rsidRPr="00707C58">
          <w:rPr>
            <w:sz w:val="14"/>
            <w:szCs w:val="16"/>
            <w:lang w:val="es-419"/>
          </w:rPr>
          <w:fldChar w:fldCharType="separate"/>
        </w:r>
        <w:r>
          <w:rPr>
            <w:noProof/>
            <w:sz w:val="14"/>
            <w:szCs w:val="16"/>
            <w:lang w:val="es-419"/>
          </w:rPr>
          <w:t>2</w:t>
        </w:r>
        <w:r w:rsidR="00A54D35" w:rsidRPr="00707C58">
          <w:rPr>
            <w:sz w:val="14"/>
            <w:szCs w:val="16"/>
            <w:lang w:val="es-41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C3481" w14:textId="77777777" w:rsidR="003721BF" w:rsidRDefault="003721BF" w:rsidP="00775AE2">
      <w:r>
        <w:separator/>
      </w:r>
    </w:p>
  </w:footnote>
  <w:footnote w:type="continuationSeparator" w:id="0">
    <w:p w14:paraId="6C0A30D9" w14:textId="77777777" w:rsidR="003721BF" w:rsidRDefault="003721BF" w:rsidP="0077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46BED" w14:textId="3BB97A81" w:rsidR="00A54D35" w:rsidRPr="0033722E" w:rsidRDefault="00446A23" w:rsidP="0033722E">
    <w:pPr>
      <w:pStyle w:val="Encabezado"/>
    </w:pPr>
    <w:r>
      <w:rPr>
        <w:noProof/>
        <w:lang w:val="es-EC" w:eastAsia="es-EC" w:bidi="ar-SA"/>
      </w:rPr>
      <w:drawing>
        <wp:anchor distT="0" distB="0" distL="114300" distR="114300" simplePos="0" relativeHeight="251661312" behindDoc="1" locked="0" layoutInCell="1" allowOverlap="1" wp14:anchorId="559D6966" wp14:editId="0CFFD322">
          <wp:simplePos x="0" y="0"/>
          <wp:positionH relativeFrom="page">
            <wp:posOffset>-635</wp:posOffset>
          </wp:positionH>
          <wp:positionV relativeFrom="paragraph">
            <wp:posOffset>-273050</wp:posOffset>
          </wp:positionV>
          <wp:extent cx="3959525" cy="1406105"/>
          <wp:effectExtent l="0" t="0" r="3175" b="3810"/>
          <wp:wrapNone/>
          <wp:docPr id="79" name="Imagen 79" descr="D:\Diseño Gráfico\GOBIERNO PROVINCIAL DE MANABÍ\MEMOS\IMAGENES\DISEÑ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iseño Gráfico\GOBIERNO PROVINCIAL DE MANABÍ\MEMOS\IMAGENES\DISEÑOS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609"/>
                  <a:stretch/>
                </pic:blipFill>
                <pic:spPr bwMode="auto">
                  <a:xfrm>
                    <a:off x="0" y="0"/>
                    <a:ext cx="3959525" cy="14061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692"/>
    <w:multiLevelType w:val="hybridMultilevel"/>
    <w:tmpl w:val="776876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1AF8"/>
    <w:multiLevelType w:val="hybridMultilevel"/>
    <w:tmpl w:val="C0B42D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3437"/>
    <w:multiLevelType w:val="hybridMultilevel"/>
    <w:tmpl w:val="CCB85E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B1CC6"/>
    <w:multiLevelType w:val="hybridMultilevel"/>
    <w:tmpl w:val="33B06474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36757"/>
    <w:multiLevelType w:val="hybridMultilevel"/>
    <w:tmpl w:val="E1DEC7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34779"/>
    <w:multiLevelType w:val="hybridMultilevel"/>
    <w:tmpl w:val="CDEC826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89187E"/>
    <w:multiLevelType w:val="hybridMultilevel"/>
    <w:tmpl w:val="97C87CC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6C7E"/>
    <w:multiLevelType w:val="hybridMultilevel"/>
    <w:tmpl w:val="9378FB3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96BD9"/>
    <w:multiLevelType w:val="hybridMultilevel"/>
    <w:tmpl w:val="0308BCA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FF095F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B2376"/>
    <w:multiLevelType w:val="hybridMultilevel"/>
    <w:tmpl w:val="B5609E8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32ED4"/>
    <w:multiLevelType w:val="hybridMultilevel"/>
    <w:tmpl w:val="858E241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658E6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F50F1"/>
    <w:multiLevelType w:val="hybridMultilevel"/>
    <w:tmpl w:val="0846C3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B0CCD"/>
    <w:multiLevelType w:val="hybridMultilevel"/>
    <w:tmpl w:val="EDC417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6218E8"/>
    <w:multiLevelType w:val="hybridMultilevel"/>
    <w:tmpl w:val="656C66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81E5E"/>
    <w:multiLevelType w:val="hybridMultilevel"/>
    <w:tmpl w:val="4D68FB2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C5D4E"/>
    <w:multiLevelType w:val="hybridMultilevel"/>
    <w:tmpl w:val="CDEC826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13"/>
  </w:num>
  <w:num w:numId="12">
    <w:abstractNumId w:val="15"/>
  </w:num>
  <w:num w:numId="13">
    <w:abstractNumId w:val="16"/>
  </w:num>
  <w:num w:numId="14">
    <w:abstractNumId w:val="0"/>
  </w:num>
  <w:num w:numId="15">
    <w:abstractNumId w:val="6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9"/>
    <w:rsid w:val="000001AC"/>
    <w:rsid w:val="00032929"/>
    <w:rsid w:val="00036786"/>
    <w:rsid w:val="0004297E"/>
    <w:rsid w:val="00051D3F"/>
    <w:rsid w:val="0005297C"/>
    <w:rsid w:val="00064663"/>
    <w:rsid w:val="00064929"/>
    <w:rsid w:val="00070535"/>
    <w:rsid w:val="00072E32"/>
    <w:rsid w:val="00076CEC"/>
    <w:rsid w:val="00083AF6"/>
    <w:rsid w:val="00096A89"/>
    <w:rsid w:val="000B1990"/>
    <w:rsid w:val="000C691E"/>
    <w:rsid w:val="000D344E"/>
    <w:rsid w:val="000E1DE4"/>
    <w:rsid w:val="000E6557"/>
    <w:rsid w:val="000F5BCB"/>
    <w:rsid w:val="000F6245"/>
    <w:rsid w:val="001069D1"/>
    <w:rsid w:val="00112528"/>
    <w:rsid w:val="00113DF9"/>
    <w:rsid w:val="00126A80"/>
    <w:rsid w:val="00127AB8"/>
    <w:rsid w:val="00137508"/>
    <w:rsid w:val="00157739"/>
    <w:rsid w:val="00162D4C"/>
    <w:rsid w:val="00163507"/>
    <w:rsid w:val="00173FD8"/>
    <w:rsid w:val="001756AC"/>
    <w:rsid w:val="00175754"/>
    <w:rsid w:val="00183B53"/>
    <w:rsid w:val="0018722F"/>
    <w:rsid w:val="0019452A"/>
    <w:rsid w:val="0019729E"/>
    <w:rsid w:val="001C3921"/>
    <w:rsid w:val="001D6093"/>
    <w:rsid w:val="001E1C35"/>
    <w:rsid w:val="001E24DC"/>
    <w:rsid w:val="001E6108"/>
    <w:rsid w:val="001F17FE"/>
    <w:rsid w:val="00241C6E"/>
    <w:rsid w:val="0024419A"/>
    <w:rsid w:val="002454CA"/>
    <w:rsid w:val="00247F6C"/>
    <w:rsid w:val="002634C0"/>
    <w:rsid w:val="002648DF"/>
    <w:rsid w:val="00271CE4"/>
    <w:rsid w:val="00277164"/>
    <w:rsid w:val="00281DED"/>
    <w:rsid w:val="00282716"/>
    <w:rsid w:val="00287130"/>
    <w:rsid w:val="002925A6"/>
    <w:rsid w:val="00292E58"/>
    <w:rsid w:val="00293797"/>
    <w:rsid w:val="00293B75"/>
    <w:rsid w:val="002B4236"/>
    <w:rsid w:val="002C4509"/>
    <w:rsid w:val="002C4CF4"/>
    <w:rsid w:val="002C615D"/>
    <w:rsid w:val="002D319D"/>
    <w:rsid w:val="002D53D9"/>
    <w:rsid w:val="002F2539"/>
    <w:rsid w:val="002F7900"/>
    <w:rsid w:val="00300FD8"/>
    <w:rsid w:val="00305323"/>
    <w:rsid w:val="00312226"/>
    <w:rsid w:val="00325C12"/>
    <w:rsid w:val="0033628E"/>
    <w:rsid w:val="0033722E"/>
    <w:rsid w:val="00340113"/>
    <w:rsid w:val="003431AD"/>
    <w:rsid w:val="00354594"/>
    <w:rsid w:val="003721BF"/>
    <w:rsid w:val="00374686"/>
    <w:rsid w:val="00375BD6"/>
    <w:rsid w:val="003765EA"/>
    <w:rsid w:val="003A2CFF"/>
    <w:rsid w:val="003C6955"/>
    <w:rsid w:val="003E77F0"/>
    <w:rsid w:val="003F2EE5"/>
    <w:rsid w:val="003F371F"/>
    <w:rsid w:val="00401074"/>
    <w:rsid w:val="00404BAA"/>
    <w:rsid w:val="00430A15"/>
    <w:rsid w:val="004351D2"/>
    <w:rsid w:val="00446A23"/>
    <w:rsid w:val="0045334A"/>
    <w:rsid w:val="0045510B"/>
    <w:rsid w:val="00461367"/>
    <w:rsid w:val="0046426D"/>
    <w:rsid w:val="00467EC6"/>
    <w:rsid w:val="00482963"/>
    <w:rsid w:val="00490885"/>
    <w:rsid w:val="00491E33"/>
    <w:rsid w:val="004939AA"/>
    <w:rsid w:val="004978D4"/>
    <w:rsid w:val="004A1A70"/>
    <w:rsid w:val="004A46C8"/>
    <w:rsid w:val="004A6C50"/>
    <w:rsid w:val="004A6F6F"/>
    <w:rsid w:val="004B5B6D"/>
    <w:rsid w:val="004C3841"/>
    <w:rsid w:val="004D634E"/>
    <w:rsid w:val="004E01BE"/>
    <w:rsid w:val="004E1B1E"/>
    <w:rsid w:val="004E3D6C"/>
    <w:rsid w:val="004E5E50"/>
    <w:rsid w:val="004E725C"/>
    <w:rsid w:val="004F5EFF"/>
    <w:rsid w:val="005359A7"/>
    <w:rsid w:val="00540EC6"/>
    <w:rsid w:val="00557B6F"/>
    <w:rsid w:val="005613AC"/>
    <w:rsid w:val="00561D5F"/>
    <w:rsid w:val="0057086A"/>
    <w:rsid w:val="005847FC"/>
    <w:rsid w:val="00585AC8"/>
    <w:rsid w:val="005A2229"/>
    <w:rsid w:val="005A480F"/>
    <w:rsid w:val="005D6BC7"/>
    <w:rsid w:val="005D79CF"/>
    <w:rsid w:val="005E1F61"/>
    <w:rsid w:val="0061760C"/>
    <w:rsid w:val="0062404F"/>
    <w:rsid w:val="00651733"/>
    <w:rsid w:val="00651AA5"/>
    <w:rsid w:val="0065765E"/>
    <w:rsid w:val="006631FA"/>
    <w:rsid w:val="006714BC"/>
    <w:rsid w:val="00676658"/>
    <w:rsid w:val="00682A03"/>
    <w:rsid w:val="006861FA"/>
    <w:rsid w:val="006878A4"/>
    <w:rsid w:val="00695EDC"/>
    <w:rsid w:val="006A1E8E"/>
    <w:rsid w:val="006B78D3"/>
    <w:rsid w:val="006D752A"/>
    <w:rsid w:val="006E305E"/>
    <w:rsid w:val="006F5950"/>
    <w:rsid w:val="00707C58"/>
    <w:rsid w:val="007125FF"/>
    <w:rsid w:val="007159D4"/>
    <w:rsid w:val="007300E3"/>
    <w:rsid w:val="0073199B"/>
    <w:rsid w:val="0073534E"/>
    <w:rsid w:val="007365EA"/>
    <w:rsid w:val="00765342"/>
    <w:rsid w:val="00770891"/>
    <w:rsid w:val="00771CFC"/>
    <w:rsid w:val="00775AE2"/>
    <w:rsid w:val="00783386"/>
    <w:rsid w:val="007908E4"/>
    <w:rsid w:val="00792D05"/>
    <w:rsid w:val="0079451B"/>
    <w:rsid w:val="0079691A"/>
    <w:rsid w:val="00796DB7"/>
    <w:rsid w:val="007A4340"/>
    <w:rsid w:val="007B1F0A"/>
    <w:rsid w:val="007B5F28"/>
    <w:rsid w:val="007D3AD8"/>
    <w:rsid w:val="007E4D58"/>
    <w:rsid w:val="007E575F"/>
    <w:rsid w:val="007F102F"/>
    <w:rsid w:val="00800316"/>
    <w:rsid w:val="00815C6C"/>
    <w:rsid w:val="00820D75"/>
    <w:rsid w:val="00834FC2"/>
    <w:rsid w:val="008528C6"/>
    <w:rsid w:val="008545EB"/>
    <w:rsid w:val="00871333"/>
    <w:rsid w:val="008775D5"/>
    <w:rsid w:val="00883591"/>
    <w:rsid w:val="008975E6"/>
    <w:rsid w:val="008A01C6"/>
    <w:rsid w:val="008B4C3D"/>
    <w:rsid w:val="008B5553"/>
    <w:rsid w:val="008C0BB0"/>
    <w:rsid w:val="008C4AA2"/>
    <w:rsid w:val="008C60E3"/>
    <w:rsid w:val="008D563A"/>
    <w:rsid w:val="008E08AA"/>
    <w:rsid w:val="008E4355"/>
    <w:rsid w:val="008F4C46"/>
    <w:rsid w:val="008F4E87"/>
    <w:rsid w:val="009000F1"/>
    <w:rsid w:val="00901BD7"/>
    <w:rsid w:val="00913298"/>
    <w:rsid w:val="00913991"/>
    <w:rsid w:val="0094766F"/>
    <w:rsid w:val="00950D2F"/>
    <w:rsid w:val="00951301"/>
    <w:rsid w:val="00954811"/>
    <w:rsid w:val="00955D96"/>
    <w:rsid w:val="00971E79"/>
    <w:rsid w:val="0097292D"/>
    <w:rsid w:val="00975762"/>
    <w:rsid w:val="009768D2"/>
    <w:rsid w:val="00981CD1"/>
    <w:rsid w:val="009907F8"/>
    <w:rsid w:val="0099295C"/>
    <w:rsid w:val="00997D41"/>
    <w:rsid w:val="009A1E74"/>
    <w:rsid w:val="009A29FE"/>
    <w:rsid w:val="009B3D91"/>
    <w:rsid w:val="009C7282"/>
    <w:rsid w:val="009D1560"/>
    <w:rsid w:val="009D2DBC"/>
    <w:rsid w:val="009D31DB"/>
    <w:rsid w:val="009D78A7"/>
    <w:rsid w:val="009E1242"/>
    <w:rsid w:val="009E1B34"/>
    <w:rsid w:val="009E61A2"/>
    <w:rsid w:val="009E7420"/>
    <w:rsid w:val="009E7C63"/>
    <w:rsid w:val="00A04A5C"/>
    <w:rsid w:val="00A06074"/>
    <w:rsid w:val="00A243AE"/>
    <w:rsid w:val="00A251CD"/>
    <w:rsid w:val="00A42F03"/>
    <w:rsid w:val="00A47E02"/>
    <w:rsid w:val="00A5329D"/>
    <w:rsid w:val="00A54771"/>
    <w:rsid w:val="00A54D35"/>
    <w:rsid w:val="00A55457"/>
    <w:rsid w:val="00A60808"/>
    <w:rsid w:val="00A61051"/>
    <w:rsid w:val="00A62301"/>
    <w:rsid w:val="00A70C8A"/>
    <w:rsid w:val="00A7131B"/>
    <w:rsid w:val="00A834A8"/>
    <w:rsid w:val="00A8727A"/>
    <w:rsid w:val="00A90857"/>
    <w:rsid w:val="00AA732C"/>
    <w:rsid w:val="00AB0C0D"/>
    <w:rsid w:val="00AB534D"/>
    <w:rsid w:val="00AC1293"/>
    <w:rsid w:val="00AC635C"/>
    <w:rsid w:val="00AD2BA1"/>
    <w:rsid w:val="00AF65EF"/>
    <w:rsid w:val="00AF7B73"/>
    <w:rsid w:val="00B068FF"/>
    <w:rsid w:val="00B12854"/>
    <w:rsid w:val="00B2090B"/>
    <w:rsid w:val="00B22273"/>
    <w:rsid w:val="00B35BC3"/>
    <w:rsid w:val="00B62E5D"/>
    <w:rsid w:val="00B631F1"/>
    <w:rsid w:val="00B77AB9"/>
    <w:rsid w:val="00B77C64"/>
    <w:rsid w:val="00BC0F5F"/>
    <w:rsid w:val="00BD4290"/>
    <w:rsid w:val="00BE7E90"/>
    <w:rsid w:val="00BF1A98"/>
    <w:rsid w:val="00C06DEF"/>
    <w:rsid w:val="00C07A1D"/>
    <w:rsid w:val="00C13C2B"/>
    <w:rsid w:val="00C15ABE"/>
    <w:rsid w:val="00C24B6F"/>
    <w:rsid w:val="00C31D03"/>
    <w:rsid w:val="00C32B8D"/>
    <w:rsid w:val="00C343E6"/>
    <w:rsid w:val="00C35128"/>
    <w:rsid w:val="00C373D5"/>
    <w:rsid w:val="00C41FCD"/>
    <w:rsid w:val="00C440B6"/>
    <w:rsid w:val="00C50811"/>
    <w:rsid w:val="00C64DD7"/>
    <w:rsid w:val="00C70FD9"/>
    <w:rsid w:val="00C80805"/>
    <w:rsid w:val="00C951D7"/>
    <w:rsid w:val="00C95809"/>
    <w:rsid w:val="00CB5C74"/>
    <w:rsid w:val="00CC0C10"/>
    <w:rsid w:val="00CD6305"/>
    <w:rsid w:val="00CE621A"/>
    <w:rsid w:val="00CF3A35"/>
    <w:rsid w:val="00CF5DF2"/>
    <w:rsid w:val="00D131EB"/>
    <w:rsid w:val="00D17280"/>
    <w:rsid w:val="00D23A1C"/>
    <w:rsid w:val="00D41423"/>
    <w:rsid w:val="00D52544"/>
    <w:rsid w:val="00D52D69"/>
    <w:rsid w:val="00D6392E"/>
    <w:rsid w:val="00D67282"/>
    <w:rsid w:val="00D7185B"/>
    <w:rsid w:val="00DC0A6D"/>
    <w:rsid w:val="00DD20A9"/>
    <w:rsid w:val="00DD559F"/>
    <w:rsid w:val="00DD6264"/>
    <w:rsid w:val="00DD69FA"/>
    <w:rsid w:val="00DE091F"/>
    <w:rsid w:val="00DF0376"/>
    <w:rsid w:val="00DF42BC"/>
    <w:rsid w:val="00E3711E"/>
    <w:rsid w:val="00E43204"/>
    <w:rsid w:val="00E514AF"/>
    <w:rsid w:val="00E629CD"/>
    <w:rsid w:val="00E663F9"/>
    <w:rsid w:val="00E73693"/>
    <w:rsid w:val="00EC617A"/>
    <w:rsid w:val="00EF5DD7"/>
    <w:rsid w:val="00F11211"/>
    <w:rsid w:val="00F15E4D"/>
    <w:rsid w:val="00F26E83"/>
    <w:rsid w:val="00F335AF"/>
    <w:rsid w:val="00F33B28"/>
    <w:rsid w:val="00F63CC1"/>
    <w:rsid w:val="00F718B3"/>
    <w:rsid w:val="00F90974"/>
    <w:rsid w:val="00F91A34"/>
    <w:rsid w:val="00FB29F4"/>
    <w:rsid w:val="00FB7FA0"/>
    <w:rsid w:val="00FC2262"/>
    <w:rsid w:val="00FD0416"/>
    <w:rsid w:val="00FD1C98"/>
    <w:rsid w:val="00FE6EFD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0CB44B4"/>
  <w15:docId w15:val="{612EB295-8238-43EA-9F92-9F1ECEA2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0C0D"/>
    <w:pPr>
      <w:ind w:left="720"/>
      <w:contextualSpacing/>
    </w:pPr>
    <w:rPr>
      <w:szCs w:val="14"/>
    </w:rPr>
  </w:style>
  <w:style w:type="table" w:styleId="Tablaconcuadrcula">
    <w:name w:val="Table Grid"/>
    <w:aliases w:val="Indicadores - Procesos"/>
    <w:basedOn w:val="Tablanormal"/>
    <w:uiPriority w:val="39"/>
    <w:rsid w:val="00343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75AE2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775AE2"/>
    <w:rPr>
      <w:rFonts w:ascii="Tahoma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unhideWhenUsed/>
    <w:rsid w:val="00775AE2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5AE2"/>
    <w:rPr>
      <w:rFonts w:ascii="Tahoma" w:hAnsi="Tahoma" w:cs="Tahoma"/>
      <w:spacing w:val="4"/>
      <w:sz w:val="16"/>
      <w:szCs w:val="14"/>
      <w:lang w:val="en-GB" w:bidi="ne-IN"/>
    </w:rPr>
  </w:style>
  <w:style w:type="character" w:styleId="Textodelmarcadordeposicin">
    <w:name w:val="Placeholder Text"/>
    <w:basedOn w:val="Fuentedeprrafopredeter"/>
    <w:uiPriority w:val="99"/>
    <w:semiHidden/>
    <w:rsid w:val="00DF42BC"/>
    <w:rPr>
      <w:color w:val="808080"/>
    </w:rPr>
  </w:style>
  <w:style w:type="character" w:styleId="Hipervnculo">
    <w:name w:val="Hyperlink"/>
    <w:basedOn w:val="Fuentedeprrafopredeter"/>
    <w:unhideWhenUsed/>
    <w:rsid w:val="006B78D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7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am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48A64-0C73-4236-B91C-B4B527F5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2038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Moreira</dc:creator>
  <cp:keywords/>
  <dc:description/>
  <cp:lastModifiedBy>Joffre Moreira</cp:lastModifiedBy>
  <cp:revision>297</cp:revision>
  <cp:lastPrinted>2019-07-18T16:26:00Z</cp:lastPrinted>
  <dcterms:created xsi:type="dcterms:W3CDTF">2018-03-16T14:43:00Z</dcterms:created>
  <dcterms:modified xsi:type="dcterms:W3CDTF">2019-12-31T17:59:00Z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